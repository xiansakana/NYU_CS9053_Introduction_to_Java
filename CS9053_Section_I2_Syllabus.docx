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95D1" w14:textId="2C68CE5A" w:rsidR="00392036" w:rsidRDefault="00367E12" w:rsidP="00392036">
      <w:pPr>
        <w:pStyle w:val="Title"/>
        <w:pBdr>
          <w:bottom w:val="single" w:sz="4" w:space="16" w:color="808080" w:themeColor="background1" w:themeShade="80"/>
        </w:pBdr>
      </w:pPr>
      <w:r>
        <w:t xml:space="preserve">Introduction to Java NYU </w:t>
      </w:r>
      <w:r w:rsidR="00392036">
        <w:t>CS9053</w:t>
      </w:r>
    </w:p>
    <w:p w14:paraId="51BDF342" w14:textId="60E80B35" w:rsidR="000B2B9B" w:rsidRPr="00DF0F7E" w:rsidRDefault="000B2B9B" w:rsidP="00392036">
      <w:pPr>
        <w:pStyle w:val="Title"/>
        <w:pBdr>
          <w:bottom w:val="single" w:sz="4" w:space="16" w:color="808080" w:themeColor="background1" w:themeShade="80"/>
        </w:pBdr>
        <w:rPr>
          <w:bCs w:val="0"/>
          <w:sz w:val="24"/>
          <w:szCs w:val="24"/>
        </w:rPr>
      </w:pPr>
      <w:r w:rsidRPr="00DF0F7E">
        <w:rPr>
          <w:bCs w:val="0"/>
          <w:sz w:val="24"/>
          <w:szCs w:val="24"/>
        </w:rPr>
        <w:t>Section I2</w:t>
      </w:r>
    </w:p>
    <w:p w14:paraId="629F4413" w14:textId="4F445363" w:rsidR="00392036" w:rsidRPr="00392036" w:rsidRDefault="000B2B9B" w:rsidP="00392036">
      <w:pPr>
        <w:pStyle w:val="Title"/>
        <w:pBdr>
          <w:bottom w:val="single" w:sz="4" w:space="16" w:color="808080" w:themeColor="background1" w:themeShade="80"/>
        </w:pBdr>
        <w:rPr>
          <w:b w:val="0"/>
          <w:sz w:val="24"/>
          <w:szCs w:val="24"/>
        </w:rPr>
      </w:pPr>
      <w:r>
        <w:rPr>
          <w:b w:val="0"/>
          <w:sz w:val="24"/>
          <w:szCs w:val="24"/>
        </w:rPr>
        <w:t>Spring 202</w:t>
      </w:r>
      <w:r w:rsidR="00066F36">
        <w:rPr>
          <w:b w:val="0"/>
          <w:sz w:val="24"/>
          <w:szCs w:val="24"/>
        </w:rPr>
        <w:t>4</w:t>
      </w:r>
    </w:p>
    <w:p w14:paraId="57CC2B0B" w14:textId="3805F173" w:rsidR="00392036" w:rsidRPr="00392036" w:rsidRDefault="000B2B9B" w:rsidP="00392036">
      <w:pPr>
        <w:pStyle w:val="Title"/>
        <w:pBdr>
          <w:bottom w:val="single" w:sz="4" w:space="16" w:color="808080" w:themeColor="background1" w:themeShade="80"/>
        </w:pBdr>
        <w:rPr>
          <w:b w:val="0"/>
          <w:sz w:val="24"/>
          <w:szCs w:val="24"/>
        </w:rPr>
      </w:pPr>
      <w:r>
        <w:rPr>
          <w:b w:val="0"/>
          <w:sz w:val="24"/>
          <w:szCs w:val="24"/>
        </w:rPr>
        <w:t>Wednesdays</w:t>
      </w:r>
      <w:r w:rsidR="00392036" w:rsidRPr="00392036">
        <w:rPr>
          <w:b w:val="0"/>
          <w:sz w:val="24"/>
          <w:szCs w:val="24"/>
        </w:rPr>
        <w:t xml:space="preserve"> </w:t>
      </w:r>
      <w:r>
        <w:rPr>
          <w:b w:val="0"/>
          <w:sz w:val="24"/>
          <w:szCs w:val="24"/>
        </w:rPr>
        <w:t>6:30</w:t>
      </w:r>
      <w:r w:rsidR="00392036" w:rsidRPr="00392036">
        <w:rPr>
          <w:b w:val="0"/>
          <w:sz w:val="24"/>
          <w:szCs w:val="24"/>
        </w:rPr>
        <w:t xml:space="preserve"> PM – </w:t>
      </w:r>
      <w:r>
        <w:rPr>
          <w:b w:val="0"/>
          <w:sz w:val="24"/>
          <w:szCs w:val="24"/>
        </w:rPr>
        <w:t>9:0</w:t>
      </w:r>
      <w:r w:rsidR="00392036" w:rsidRPr="00392036">
        <w:rPr>
          <w:b w:val="0"/>
          <w:sz w:val="24"/>
          <w:szCs w:val="24"/>
        </w:rPr>
        <w:t>0 PM</w:t>
      </w:r>
      <w:r w:rsidR="00C10E71">
        <w:rPr>
          <w:b w:val="0"/>
          <w:sz w:val="24"/>
          <w:szCs w:val="24"/>
        </w:rPr>
        <w:br/>
      </w:r>
      <w:r w:rsidR="003F0982">
        <w:rPr>
          <w:b w:val="0"/>
          <w:sz w:val="24"/>
          <w:szCs w:val="24"/>
        </w:rPr>
        <w:t xml:space="preserve">Location: </w:t>
      </w:r>
      <w:r w:rsidR="00192550">
        <w:rPr>
          <w:b w:val="0"/>
          <w:sz w:val="24"/>
          <w:szCs w:val="24"/>
        </w:rPr>
        <w:t>Jacobs Room 475</w:t>
      </w:r>
      <w:r w:rsidR="00AB6C3F">
        <w:rPr>
          <w:b w:val="0"/>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urse syllabus information table"/>
      </w:tblPr>
      <w:tblGrid>
        <w:gridCol w:w="2549"/>
        <w:gridCol w:w="7531"/>
      </w:tblGrid>
      <w:tr w:rsidR="000D2424" w14:paraId="4CB0A369" w14:textId="77777777" w:rsidTr="001A71A1">
        <w:tc>
          <w:tcPr>
            <w:tcW w:w="2549" w:type="dxa"/>
          </w:tcPr>
          <w:p w14:paraId="45E879B0" w14:textId="5BEE8B2C" w:rsidR="000D2424" w:rsidRDefault="00000000" w:rsidP="00D81B74">
            <w:pPr>
              <w:pStyle w:val="Heading1"/>
            </w:pPr>
            <w:sdt>
              <w:sdtPr>
                <w:alias w:val="Instructor:"/>
                <w:tag w:val="Instructor:"/>
                <w:id w:val="383999990"/>
                <w:placeholder>
                  <w:docPart w:val="3819D6ABC8D5FE478B580A06CBBBD9B1"/>
                </w:placeholder>
                <w:temporary/>
                <w:showingPlcHdr/>
                <w15:appearance w15:val="hidden"/>
              </w:sdtPr>
              <w:sdtContent>
                <w:r w:rsidR="000D2424">
                  <w:t>Instructor</w:t>
                </w:r>
              </w:sdtContent>
            </w:sdt>
          </w:p>
          <w:p w14:paraId="029124E4" w14:textId="77777777" w:rsidR="000D2424" w:rsidRPr="00422F3B" w:rsidRDefault="00367E12" w:rsidP="00D81B74">
            <w:r>
              <w:t>Dr. Constantine (Dean) Christakos</w:t>
            </w:r>
          </w:p>
          <w:p w14:paraId="1540EB0A" w14:textId="77777777" w:rsidR="000D2424" w:rsidRDefault="00000000" w:rsidP="00D81B74">
            <w:pPr>
              <w:pStyle w:val="Heading1"/>
            </w:pPr>
            <w:sdt>
              <w:sdtPr>
                <w:alias w:val="Phone:"/>
                <w:tag w:val="Phone:"/>
                <w:id w:val="1128136841"/>
                <w:placeholder>
                  <w:docPart w:val="69DC54843A888E49A18D0A74FED4A655"/>
                </w:placeholder>
                <w:temporary/>
                <w:showingPlcHdr/>
                <w15:appearance w15:val="hidden"/>
              </w:sdtPr>
              <w:sdtContent>
                <w:r w:rsidR="000D2424">
                  <w:t>Phone</w:t>
                </w:r>
              </w:sdtContent>
            </w:sdt>
          </w:p>
          <w:p w14:paraId="7685988D" w14:textId="77777777" w:rsidR="000D2424" w:rsidRDefault="00367E12" w:rsidP="00D81B74">
            <w:r>
              <w:t>(617) 470-5731</w:t>
            </w:r>
          </w:p>
          <w:p w14:paraId="7E3A59B9" w14:textId="77777777" w:rsidR="000D2424" w:rsidRDefault="00000000" w:rsidP="00D81B74">
            <w:pPr>
              <w:pStyle w:val="Heading1"/>
            </w:pPr>
            <w:sdt>
              <w:sdtPr>
                <w:alias w:val="Email:"/>
                <w:tag w:val="Email:"/>
                <w:id w:val="1509716232"/>
                <w:placeholder>
                  <w:docPart w:val="83651DAB5DA00749993824BF584EF2D5"/>
                </w:placeholder>
                <w:temporary/>
                <w:showingPlcHdr/>
                <w15:appearance w15:val="hidden"/>
              </w:sdtPr>
              <w:sdtContent>
                <w:r w:rsidR="000D2424">
                  <w:t>Email</w:t>
                </w:r>
              </w:sdtContent>
            </w:sdt>
          </w:p>
          <w:p w14:paraId="1F90FBD4" w14:textId="77777777" w:rsidR="000D2424" w:rsidRDefault="00367E12" w:rsidP="00D81B74">
            <w:r>
              <w:t>dean@christakos.com</w:t>
            </w:r>
          </w:p>
          <w:p w14:paraId="1819C3F8" w14:textId="77777777" w:rsidR="000D2424" w:rsidRDefault="00000000" w:rsidP="00D81B74">
            <w:pPr>
              <w:pStyle w:val="Heading1"/>
            </w:pPr>
            <w:sdt>
              <w:sdtPr>
                <w:alias w:val="Office hours:"/>
                <w:tag w:val="Office hours:"/>
                <w:id w:val="1871100205"/>
                <w:placeholder>
                  <w:docPart w:val="87C92441E746734EBF6A49D7F3191AF5"/>
                </w:placeholder>
                <w:temporary/>
                <w:showingPlcHdr/>
                <w15:appearance w15:val="hidden"/>
              </w:sdtPr>
              <w:sdtContent>
                <w:r w:rsidR="000D2424">
                  <w:t>Office Hours</w:t>
                </w:r>
              </w:sdtContent>
            </w:sdt>
          </w:p>
          <w:p w14:paraId="0740D35F" w14:textId="63270A11" w:rsidR="000D2424" w:rsidRDefault="00AB6C3F" w:rsidP="00D81B74">
            <w:r>
              <w:t xml:space="preserve">Tentatively, Monday 6pm at </w:t>
            </w:r>
            <w:hyperlink r:id="rId7" w:history="1">
              <w:r w:rsidRPr="006E006A">
                <w:rPr>
                  <w:rStyle w:val="Hyperlink"/>
                </w:rPr>
                <w:t>https://nyu.zoom.us/j/3882486878</w:t>
              </w:r>
            </w:hyperlink>
          </w:p>
          <w:p w14:paraId="2F7FAD4E" w14:textId="223FDE53" w:rsidR="00AB6C3F" w:rsidRDefault="00AB6C3F" w:rsidP="00D81B74"/>
        </w:tc>
        <w:tc>
          <w:tcPr>
            <w:tcW w:w="7531" w:type="dxa"/>
          </w:tcPr>
          <w:p w14:paraId="50284341" w14:textId="77777777" w:rsidR="000D2424" w:rsidRDefault="00000000" w:rsidP="00D81B74">
            <w:pPr>
              <w:pStyle w:val="Heading1"/>
            </w:pPr>
            <w:sdt>
              <w:sdtPr>
                <w:alias w:val="Course overview:"/>
                <w:tag w:val="Course overview:"/>
                <w:id w:val="742681939"/>
                <w:placeholder>
                  <w:docPart w:val="68A2AEF263E42C48952A8B700780137A"/>
                </w:placeholder>
                <w:temporary/>
                <w:showingPlcHdr/>
                <w15:appearance w15:val="hidden"/>
              </w:sdtPr>
              <w:sdtContent>
                <w:r w:rsidR="000D2424">
                  <w:t>Course Overview</w:t>
                </w:r>
              </w:sdtContent>
            </w:sdt>
          </w:p>
          <w:p w14:paraId="57CE6CE1" w14:textId="30B6C1BA" w:rsidR="007206A2" w:rsidRDefault="00367E12" w:rsidP="00367E12">
            <w:r>
              <w:t xml:space="preserve">Java is among the most widely used languages for the programming of </w:t>
            </w:r>
            <w:proofErr w:type="gramStart"/>
            <w:r>
              <w:t>large scale</w:t>
            </w:r>
            <w:proofErr w:type="gramEnd"/>
            <w:r>
              <w:t xml:space="preserve"> software applications as well as on small devices such as cell phones. The objective of this course is to give students a thorough and practical understanding of Core Java concepts including features introduced in Java 8. Apart from teaching the general syntax, this course is geared towards enabling students to understand and implement </w:t>
            </w:r>
            <w:proofErr w:type="gramStart"/>
            <w:r>
              <w:t>object oriented</w:t>
            </w:r>
            <w:proofErr w:type="gramEnd"/>
            <w:r>
              <w:t xml:space="preserve"> programming concepts using Java programming language.</w:t>
            </w:r>
          </w:p>
          <w:p w14:paraId="6E32C579" w14:textId="5D345BFF" w:rsidR="004F5283" w:rsidRDefault="004F5283" w:rsidP="00367E12">
            <w:r>
              <w:t>There are 12 units in the class with 2 additional units on other Java topics. I will take suggestions from other students about their interests and what other topics to cover.</w:t>
            </w:r>
          </w:p>
          <w:p w14:paraId="380789D8" w14:textId="77777777" w:rsidR="001E7AC4" w:rsidRPr="001E7AC4" w:rsidRDefault="007206A2" w:rsidP="00367E12">
            <w:pPr>
              <w:rPr>
                <w:b/>
                <w:bCs/>
              </w:rPr>
            </w:pPr>
            <w:r w:rsidRPr="001E7AC4">
              <w:rPr>
                <w:b/>
                <w:bCs/>
              </w:rPr>
              <w:t xml:space="preserve">Grade Breakdown: </w:t>
            </w:r>
          </w:p>
          <w:p w14:paraId="53564AEA" w14:textId="143FFC7D" w:rsidR="007206A2" w:rsidRDefault="001E7AC4" w:rsidP="001E7AC4">
            <w:pPr>
              <w:spacing w:after="0"/>
            </w:pPr>
            <w:r>
              <w:t>Problem Sets: 40%</w:t>
            </w:r>
          </w:p>
          <w:p w14:paraId="75C5F2CA" w14:textId="2BA7CAB6" w:rsidR="001E7AC4" w:rsidRDefault="001E7AC4" w:rsidP="001E7AC4">
            <w:pPr>
              <w:spacing w:after="0"/>
            </w:pPr>
            <w:r>
              <w:t>Midterm: 30%</w:t>
            </w:r>
          </w:p>
          <w:p w14:paraId="5F1867BB" w14:textId="2F9E98B6" w:rsidR="001E7AC4" w:rsidRDefault="001E7AC4" w:rsidP="001E7AC4">
            <w:pPr>
              <w:spacing w:after="0"/>
            </w:pPr>
            <w:r>
              <w:t>Final Project: 30%</w:t>
            </w:r>
          </w:p>
          <w:p w14:paraId="72554479" w14:textId="4C30C54D" w:rsidR="004F5283" w:rsidRDefault="004F5283" w:rsidP="001E7AC4">
            <w:pPr>
              <w:spacing w:after="0"/>
            </w:pPr>
          </w:p>
          <w:p w14:paraId="060DF1D2" w14:textId="3E21C607" w:rsidR="004F5283" w:rsidRDefault="004F5283" w:rsidP="001E7AC4">
            <w:pPr>
              <w:spacing w:after="0"/>
            </w:pPr>
            <w:r>
              <w:t>The Final Project will be a project of the student’s choosing. They may work in groups of 2-3, but the project must be more substantial. A proposal will be required for the final project which will be reviewed by the teaching staff for approval.</w:t>
            </w:r>
          </w:p>
          <w:p w14:paraId="75296EC8" w14:textId="77777777" w:rsidR="000D2424" w:rsidRDefault="00367E12" w:rsidP="00D81B74">
            <w:pPr>
              <w:pStyle w:val="Heading1"/>
            </w:pPr>
            <w:r>
              <w:t>Recommended Texts</w:t>
            </w:r>
          </w:p>
          <w:p w14:paraId="518BDD1A" w14:textId="77777777" w:rsidR="00367E12" w:rsidRDefault="00367E12" w:rsidP="00D81B74">
            <w:r>
              <w:t>There are various worthwhile texts I will be using as source material. The focus of this class will be Java 8. I recommend the following texts:</w:t>
            </w:r>
          </w:p>
          <w:p w14:paraId="7DADFE64" w14:textId="77777777" w:rsidR="00367E12" w:rsidRDefault="00367E12" w:rsidP="00D81B74">
            <w:r>
              <w:rPr>
                <w:i/>
              </w:rPr>
              <w:t>Introduction to Java</w:t>
            </w:r>
            <w:r>
              <w:t>, 12</w:t>
            </w:r>
            <w:r w:rsidRPr="00367E12">
              <w:rPr>
                <w:vertAlign w:val="superscript"/>
              </w:rPr>
              <w:t>th</w:t>
            </w:r>
            <w:r>
              <w:t xml:space="preserve"> Edition, Y. Daniel Young, Pearson</w:t>
            </w:r>
          </w:p>
          <w:p w14:paraId="17053B44" w14:textId="77777777" w:rsidR="000D2424" w:rsidRDefault="00367E12" w:rsidP="00D81B74">
            <w:r w:rsidRPr="00367E12">
              <w:rPr>
                <w:i/>
              </w:rPr>
              <w:t>Core Java, Volume I</w:t>
            </w:r>
            <w:r>
              <w:t>, 11</w:t>
            </w:r>
            <w:r w:rsidRPr="00367E12">
              <w:rPr>
                <w:vertAlign w:val="superscript"/>
              </w:rPr>
              <w:t>th</w:t>
            </w:r>
            <w:r>
              <w:t xml:space="preserve"> Edition, Cay S. </w:t>
            </w:r>
            <w:proofErr w:type="spellStart"/>
            <w:r>
              <w:t>Horstmann</w:t>
            </w:r>
            <w:proofErr w:type="spellEnd"/>
            <w:r>
              <w:t>, Pearson (this covers Java 9, 10, and 11, but this will be fine or you can use a previous edition)</w:t>
            </w:r>
          </w:p>
          <w:p w14:paraId="3EBF59C6" w14:textId="77777777" w:rsidR="00367E12" w:rsidRDefault="00367E12" w:rsidP="00D81B74">
            <w:r>
              <w:rPr>
                <w:i/>
              </w:rPr>
              <w:t>Java SE8 for Programmers,</w:t>
            </w:r>
            <w:r>
              <w:t xml:space="preserve"> 3</w:t>
            </w:r>
            <w:r w:rsidRPr="00367E12">
              <w:rPr>
                <w:vertAlign w:val="superscript"/>
              </w:rPr>
              <w:t>rd</w:t>
            </w:r>
            <w:r>
              <w:t xml:space="preserve"> Edition, Paul </w:t>
            </w:r>
            <w:proofErr w:type="spellStart"/>
            <w:r>
              <w:t>Deitel</w:t>
            </w:r>
            <w:proofErr w:type="spellEnd"/>
            <w:r>
              <w:t xml:space="preserve"> &amp; Harvey </w:t>
            </w:r>
            <w:proofErr w:type="spellStart"/>
            <w:r>
              <w:t>Deitel</w:t>
            </w:r>
            <w:proofErr w:type="spellEnd"/>
            <w:r>
              <w:t xml:space="preserve">, </w:t>
            </w:r>
            <w:proofErr w:type="spellStart"/>
            <w:r>
              <w:t>Deitel</w:t>
            </w:r>
            <w:proofErr w:type="spellEnd"/>
            <w:r>
              <w:t xml:space="preserve"> Developer Series</w:t>
            </w:r>
          </w:p>
          <w:p w14:paraId="4DE3D200" w14:textId="77777777" w:rsidR="00D53DA7" w:rsidRDefault="00D53DA7" w:rsidP="00D81B74">
            <w:r>
              <w:t>These aren’t strictly necessary, as there is also plenty of material online you can study. However, I will be referring to specific chapters in these books.</w:t>
            </w:r>
          </w:p>
          <w:p w14:paraId="37FC385F" w14:textId="77777777" w:rsidR="00D53DA7" w:rsidRPr="00367E12" w:rsidRDefault="00D53DA7" w:rsidP="00D81B74">
            <w:r>
              <w:lastRenderedPageBreak/>
              <w:t xml:space="preserve">In the syllabus, readings will refer to </w:t>
            </w:r>
            <w:proofErr w:type="spellStart"/>
            <w:r>
              <w:t>Horstmann</w:t>
            </w:r>
            <w:proofErr w:type="spellEnd"/>
            <w:r>
              <w:t xml:space="preserve"> unless otherwise specified.</w:t>
            </w:r>
          </w:p>
          <w:p w14:paraId="620B5D57" w14:textId="77777777" w:rsidR="000D2424" w:rsidRDefault="00367E12" w:rsidP="00B01E47">
            <w:pPr>
              <w:pStyle w:val="Heading1"/>
            </w:pPr>
            <w:r>
              <w:t>Class Requirements</w:t>
            </w:r>
          </w:p>
          <w:p w14:paraId="6908C1B9" w14:textId="77777777" w:rsidR="000D2424" w:rsidRDefault="00367E12" w:rsidP="00D81B74">
            <w:pPr>
              <w:pStyle w:val="ListBullet"/>
            </w:pPr>
            <w:r>
              <w:t>Java Development Kit (Java 8.0 or Later)</w:t>
            </w:r>
          </w:p>
          <w:p w14:paraId="6E1F9554" w14:textId="362BC274" w:rsidR="000D2424" w:rsidRDefault="00367E12" w:rsidP="00370A06">
            <w:pPr>
              <w:pStyle w:val="ListBullet"/>
            </w:pPr>
            <w:r>
              <w:t>An IDE such as Eclipse (Preferred) or NetBeans, etc. or a suitable text editor</w:t>
            </w:r>
          </w:p>
        </w:tc>
      </w:tr>
    </w:tbl>
    <w:p w14:paraId="71F58BF8" w14:textId="1AF24CAB" w:rsidR="00370A06" w:rsidRDefault="00370A06" w:rsidP="00370A06">
      <w:pPr>
        <w:rPr>
          <w:rFonts w:asciiTheme="majorHAnsi" w:eastAsiaTheme="majorEastAsia" w:hAnsiTheme="majorHAnsi" w:cstheme="majorBidi"/>
          <w:color w:val="262626" w:themeColor="text1" w:themeTint="D9"/>
          <w:lang w:eastAsia="ja-JP"/>
        </w:rPr>
      </w:pPr>
    </w:p>
    <w:p w14:paraId="7407AB3E" w14:textId="77777777" w:rsidR="000D2424" w:rsidRDefault="00000000" w:rsidP="000D2424">
      <w:pPr>
        <w:pStyle w:val="Heading1"/>
      </w:pPr>
      <w:sdt>
        <w:sdtPr>
          <w:alias w:val="Course schedule:"/>
          <w:tag w:val="Course schedule:"/>
          <w:id w:val="36322260"/>
          <w:placeholder>
            <w:docPart w:val="23F63EB7691D0647A9141F30655F3D60"/>
          </w:placeholder>
          <w:temporary/>
          <w:showingPlcHdr/>
          <w15:appearance w15:val="hidden"/>
        </w:sdtPr>
        <w:sdtContent>
          <w:r w:rsidR="000D2424">
            <w:t>Course Schedule</w:t>
          </w:r>
        </w:sdtContent>
      </w:sdt>
    </w:p>
    <w:tbl>
      <w:tblPr>
        <w:tblStyle w:val="SyllabusTable"/>
        <w:tblW w:w="5075" w:type="pct"/>
        <w:tblLayout w:type="fixed"/>
        <w:tblLook w:val="04A0" w:firstRow="1" w:lastRow="0" w:firstColumn="1" w:lastColumn="0" w:noHBand="0" w:noVBand="1"/>
        <w:tblDescription w:val="Course schedule information table"/>
      </w:tblPr>
      <w:tblGrid>
        <w:gridCol w:w="2924"/>
        <w:gridCol w:w="4019"/>
        <w:gridCol w:w="3288"/>
      </w:tblGrid>
      <w:tr w:rsidR="000D2424" w14:paraId="7D1BB36E" w14:textId="77777777" w:rsidTr="00683B22">
        <w:trPr>
          <w:cnfStyle w:val="100000000000" w:firstRow="1" w:lastRow="0" w:firstColumn="0" w:lastColumn="0" w:oddVBand="0" w:evenVBand="0" w:oddHBand="0" w:evenHBand="0" w:firstRowFirstColumn="0" w:firstRowLastColumn="0" w:lastRowFirstColumn="0" w:lastRowLastColumn="0"/>
        </w:trPr>
        <w:tc>
          <w:tcPr>
            <w:tcW w:w="2924" w:type="dxa"/>
          </w:tcPr>
          <w:p w14:paraId="654156FE" w14:textId="77777777" w:rsidR="000D2424" w:rsidRDefault="00000000" w:rsidP="00D81B74">
            <w:sdt>
              <w:sdtPr>
                <w:alias w:val="Week:"/>
                <w:tag w:val="Week:"/>
                <w:id w:val="-1784881398"/>
                <w:placeholder>
                  <w:docPart w:val="0518DB106A6ED845A21422D79A7FFACB"/>
                </w:placeholder>
                <w:temporary/>
                <w:showingPlcHdr/>
                <w15:appearance w15:val="hidden"/>
              </w:sdtPr>
              <w:sdtContent>
                <w:r w:rsidR="000D2424">
                  <w:t>Week</w:t>
                </w:r>
              </w:sdtContent>
            </w:sdt>
          </w:p>
        </w:tc>
        <w:tc>
          <w:tcPr>
            <w:tcW w:w="4019" w:type="dxa"/>
          </w:tcPr>
          <w:p w14:paraId="16B336A7" w14:textId="77777777" w:rsidR="000D2424" w:rsidRDefault="00000000" w:rsidP="00D81B74">
            <w:sdt>
              <w:sdtPr>
                <w:alias w:val="Subject:"/>
                <w:tag w:val="Subject:"/>
                <w:id w:val="-2120980044"/>
                <w:placeholder>
                  <w:docPart w:val="92549CBFAAD6ED46B674A054AAEE8537"/>
                </w:placeholder>
                <w:temporary/>
                <w:showingPlcHdr/>
                <w15:appearance w15:val="hidden"/>
              </w:sdtPr>
              <w:sdtContent>
                <w:r w:rsidR="000D2424">
                  <w:t>Subject</w:t>
                </w:r>
              </w:sdtContent>
            </w:sdt>
          </w:p>
        </w:tc>
        <w:tc>
          <w:tcPr>
            <w:tcW w:w="3288" w:type="dxa"/>
          </w:tcPr>
          <w:p w14:paraId="7444591D" w14:textId="77777777" w:rsidR="000D2424" w:rsidRDefault="00D53DA7" w:rsidP="00D81B74">
            <w:r>
              <w:t>Reading</w:t>
            </w:r>
          </w:p>
        </w:tc>
      </w:tr>
      <w:tr w:rsidR="000D2424" w14:paraId="1E46DB23" w14:textId="77777777" w:rsidTr="00683B22">
        <w:tc>
          <w:tcPr>
            <w:tcW w:w="2924" w:type="dxa"/>
          </w:tcPr>
          <w:p w14:paraId="2ABF7394" w14:textId="50D8C877" w:rsidR="000D2424" w:rsidRDefault="00192550" w:rsidP="00D81B74">
            <w:r>
              <w:t>Jan</w:t>
            </w:r>
            <w:r w:rsidR="008C3DF3">
              <w:t xml:space="preserve">. </w:t>
            </w:r>
            <w:r w:rsidR="002813A1">
              <w:t>24</w:t>
            </w:r>
            <w:r w:rsidR="008C3DF3" w:rsidRPr="008C3DF3">
              <w:rPr>
                <w:vertAlign w:val="superscript"/>
              </w:rPr>
              <w:t>th</w:t>
            </w:r>
          </w:p>
        </w:tc>
        <w:tc>
          <w:tcPr>
            <w:tcW w:w="4019" w:type="dxa"/>
          </w:tcPr>
          <w:p w14:paraId="0DC1CEE8" w14:textId="77777777" w:rsidR="000D2424" w:rsidRPr="00983CEE" w:rsidRDefault="00D53DA7" w:rsidP="00D81B74">
            <w:r>
              <w:t xml:space="preserve">History, Importance, Introduction, Basics, JVM, JRE </w:t>
            </w:r>
          </w:p>
        </w:tc>
        <w:tc>
          <w:tcPr>
            <w:tcW w:w="3288" w:type="dxa"/>
          </w:tcPr>
          <w:p w14:paraId="5F2B6176" w14:textId="77777777" w:rsidR="000D2424" w:rsidRDefault="00D53DA7" w:rsidP="00D81B74">
            <w:r>
              <w:t>Chapter 1-2</w:t>
            </w:r>
          </w:p>
        </w:tc>
      </w:tr>
      <w:tr w:rsidR="000D2424" w14:paraId="42782600" w14:textId="77777777" w:rsidTr="00683B22">
        <w:tc>
          <w:tcPr>
            <w:tcW w:w="2924" w:type="dxa"/>
          </w:tcPr>
          <w:p w14:paraId="1F519D71" w14:textId="3AD4C4CE" w:rsidR="000D2424" w:rsidRDefault="00192550" w:rsidP="00D81B74">
            <w:r>
              <w:t>Jan</w:t>
            </w:r>
            <w:r w:rsidR="008C3DF3">
              <w:t xml:space="preserve">. </w:t>
            </w:r>
            <w:r w:rsidR="002813A1">
              <w:t>31</w:t>
            </w:r>
            <w:r w:rsidR="002813A1">
              <w:rPr>
                <w:vertAlign w:val="superscript"/>
              </w:rPr>
              <w:t>st</w:t>
            </w:r>
          </w:p>
        </w:tc>
        <w:tc>
          <w:tcPr>
            <w:tcW w:w="4019" w:type="dxa"/>
          </w:tcPr>
          <w:p w14:paraId="1911B5B8" w14:textId="77777777" w:rsidR="000D2424" w:rsidRDefault="00D53DA7" w:rsidP="00D81B74">
            <w:r>
              <w:t>Procedural Programming, Data Types, Control Statements, Arrays</w:t>
            </w:r>
          </w:p>
        </w:tc>
        <w:tc>
          <w:tcPr>
            <w:tcW w:w="3288" w:type="dxa"/>
          </w:tcPr>
          <w:p w14:paraId="57751A20" w14:textId="77777777" w:rsidR="000D2424" w:rsidRDefault="00D53DA7" w:rsidP="00D81B74">
            <w:r>
              <w:t>Chapter 3</w:t>
            </w:r>
          </w:p>
        </w:tc>
      </w:tr>
      <w:tr w:rsidR="000D2424" w14:paraId="0E138D70" w14:textId="77777777" w:rsidTr="00683B22">
        <w:tc>
          <w:tcPr>
            <w:tcW w:w="2924" w:type="dxa"/>
          </w:tcPr>
          <w:p w14:paraId="1656A8D1" w14:textId="6B503571" w:rsidR="000D2424" w:rsidRDefault="00192550" w:rsidP="00D81B74">
            <w:r>
              <w:t>Feb</w:t>
            </w:r>
            <w:r w:rsidR="008C3DF3">
              <w:t xml:space="preserve">. </w:t>
            </w:r>
            <w:r w:rsidR="002813A1">
              <w:t>7</w:t>
            </w:r>
            <w:r w:rsidR="002813A1">
              <w:rPr>
                <w:vertAlign w:val="superscript"/>
              </w:rPr>
              <w:t>th</w:t>
            </w:r>
          </w:p>
        </w:tc>
        <w:tc>
          <w:tcPr>
            <w:tcW w:w="4019" w:type="dxa"/>
          </w:tcPr>
          <w:p w14:paraId="15971319" w14:textId="4F2CBE87" w:rsidR="000D2424" w:rsidRDefault="002645CB" w:rsidP="00D81B74">
            <w:r>
              <w:t>String</w:t>
            </w:r>
            <w:r w:rsidR="00F826A5">
              <w:t>s</w:t>
            </w:r>
            <w:r>
              <w:t xml:space="preserve">, </w:t>
            </w:r>
            <w:r w:rsidR="00D53DA7">
              <w:t>Objects</w:t>
            </w:r>
            <w:r>
              <w:t>,</w:t>
            </w:r>
            <w:r w:rsidR="00044454">
              <w:t xml:space="preserve"> &amp; Methods</w:t>
            </w:r>
          </w:p>
        </w:tc>
        <w:tc>
          <w:tcPr>
            <w:tcW w:w="3288" w:type="dxa"/>
          </w:tcPr>
          <w:p w14:paraId="5FC47042" w14:textId="488FF063" w:rsidR="000A7140" w:rsidRDefault="00D53DA7" w:rsidP="00D81B74">
            <w:r>
              <w:t xml:space="preserve">Chapter </w:t>
            </w:r>
            <w:r w:rsidR="004C7869">
              <w:t xml:space="preserve">3.6 &amp; </w:t>
            </w:r>
            <w:r>
              <w:t>4</w:t>
            </w:r>
          </w:p>
        </w:tc>
      </w:tr>
      <w:tr w:rsidR="0068336D" w14:paraId="0F88BC43" w14:textId="77777777" w:rsidTr="00683B22">
        <w:tc>
          <w:tcPr>
            <w:tcW w:w="2924" w:type="dxa"/>
          </w:tcPr>
          <w:p w14:paraId="1D37214C" w14:textId="07F673D2" w:rsidR="0068336D" w:rsidRDefault="00192550" w:rsidP="00D81B74">
            <w:r>
              <w:t>Feb</w:t>
            </w:r>
            <w:r w:rsidR="008C3DF3">
              <w:t xml:space="preserve">. </w:t>
            </w:r>
            <w:r w:rsidR="002813A1">
              <w:t>14</w:t>
            </w:r>
            <w:r w:rsidR="008C3DF3" w:rsidRPr="008C3DF3">
              <w:rPr>
                <w:vertAlign w:val="superscript"/>
              </w:rPr>
              <w:t>th</w:t>
            </w:r>
          </w:p>
        </w:tc>
        <w:tc>
          <w:tcPr>
            <w:tcW w:w="4019" w:type="dxa"/>
          </w:tcPr>
          <w:p w14:paraId="670534E7" w14:textId="74B458F6" w:rsidR="0068336D" w:rsidRPr="000A7140" w:rsidRDefault="0068336D" w:rsidP="00D81B74">
            <w:pPr>
              <w:rPr>
                <w:b/>
              </w:rPr>
            </w:pPr>
            <w:r>
              <w:t>Inheritance</w:t>
            </w:r>
          </w:p>
        </w:tc>
        <w:tc>
          <w:tcPr>
            <w:tcW w:w="3288" w:type="dxa"/>
          </w:tcPr>
          <w:p w14:paraId="4DCB6905" w14:textId="45C5D62B" w:rsidR="0068336D" w:rsidRDefault="0068336D" w:rsidP="00D81B74">
            <w:r>
              <w:t>Chapter 5</w:t>
            </w:r>
          </w:p>
        </w:tc>
      </w:tr>
      <w:tr w:rsidR="0068336D" w14:paraId="1723130C" w14:textId="77777777" w:rsidTr="00683B22">
        <w:tc>
          <w:tcPr>
            <w:tcW w:w="2924" w:type="dxa"/>
          </w:tcPr>
          <w:p w14:paraId="1F25C606" w14:textId="5B4B47CF" w:rsidR="0068336D" w:rsidRDefault="00192550" w:rsidP="00D81B74">
            <w:r>
              <w:t>Feb</w:t>
            </w:r>
            <w:r w:rsidR="008C3DF3">
              <w:t xml:space="preserve">. </w:t>
            </w:r>
            <w:r>
              <w:t>2</w:t>
            </w:r>
            <w:r w:rsidR="002813A1">
              <w:t>1</w:t>
            </w:r>
            <w:r w:rsidR="002813A1" w:rsidRPr="002813A1">
              <w:rPr>
                <w:vertAlign w:val="superscript"/>
              </w:rPr>
              <w:t>st</w:t>
            </w:r>
          </w:p>
        </w:tc>
        <w:tc>
          <w:tcPr>
            <w:tcW w:w="4019" w:type="dxa"/>
          </w:tcPr>
          <w:p w14:paraId="072AA0D6" w14:textId="1358740D" w:rsidR="0068336D" w:rsidRDefault="0068336D" w:rsidP="00D81B74">
            <w:r>
              <w:t>IO and Exceptions</w:t>
            </w:r>
          </w:p>
        </w:tc>
        <w:tc>
          <w:tcPr>
            <w:tcW w:w="3288" w:type="dxa"/>
          </w:tcPr>
          <w:p w14:paraId="0968DE41" w14:textId="2791C7A6" w:rsidR="0068336D" w:rsidRDefault="0068336D" w:rsidP="00D81B74">
            <w:proofErr w:type="spellStart"/>
            <w:r>
              <w:t>Deitel</w:t>
            </w:r>
            <w:proofErr w:type="spellEnd"/>
            <w:r>
              <w:t xml:space="preserve"> &amp; </w:t>
            </w:r>
            <w:proofErr w:type="spellStart"/>
            <w:r>
              <w:t>Deitel</w:t>
            </w:r>
            <w:proofErr w:type="spellEnd"/>
            <w:r>
              <w:t>, Chapters 7.5, 11, &amp; 15</w:t>
            </w:r>
          </w:p>
        </w:tc>
      </w:tr>
      <w:tr w:rsidR="00593265" w14:paraId="40B1AE8F" w14:textId="77777777" w:rsidTr="00683B22">
        <w:tc>
          <w:tcPr>
            <w:tcW w:w="2924" w:type="dxa"/>
          </w:tcPr>
          <w:p w14:paraId="381210E7" w14:textId="11A779C2" w:rsidR="00593265" w:rsidRDefault="002813A1" w:rsidP="00D81B74">
            <w:r>
              <w:t>Feb</w:t>
            </w:r>
            <w:r w:rsidR="008C3DF3">
              <w:t xml:space="preserve">. </w:t>
            </w:r>
            <w:r>
              <w:t>28</w:t>
            </w:r>
            <w:r w:rsidRPr="002813A1">
              <w:rPr>
                <w:vertAlign w:val="superscript"/>
              </w:rPr>
              <w:t>th</w:t>
            </w:r>
          </w:p>
        </w:tc>
        <w:tc>
          <w:tcPr>
            <w:tcW w:w="4019" w:type="dxa"/>
          </w:tcPr>
          <w:p w14:paraId="281F3194" w14:textId="24A006DD" w:rsidR="00593265" w:rsidRPr="00593265" w:rsidRDefault="008C3DF3" w:rsidP="00D81B74">
            <w:pPr>
              <w:rPr>
                <w:b/>
                <w:bCs/>
              </w:rPr>
            </w:pPr>
            <w:r>
              <w:t>Abstracts, Interfaces, Generics</w:t>
            </w:r>
            <w:r w:rsidR="00192550">
              <w:rPr>
                <w:b/>
                <w:bCs/>
              </w:rPr>
              <w:t xml:space="preserve">, </w:t>
            </w:r>
            <w:r w:rsidR="00192550">
              <w:t>Functional Java, Lambdas</w:t>
            </w:r>
          </w:p>
        </w:tc>
        <w:tc>
          <w:tcPr>
            <w:tcW w:w="3288" w:type="dxa"/>
          </w:tcPr>
          <w:p w14:paraId="4FBDD56E" w14:textId="1EA646E3" w:rsidR="00593265" w:rsidRDefault="008C3DF3" w:rsidP="00D81B74">
            <w:r>
              <w:t xml:space="preserve">Chapter 6.1, </w:t>
            </w:r>
            <w:r w:rsidR="00192550">
              <w:t xml:space="preserve">Chapter 6.2, </w:t>
            </w:r>
            <w:r>
              <w:t>Chapter 8</w:t>
            </w:r>
          </w:p>
        </w:tc>
      </w:tr>
      <w:tr w:rsidR="00593265" w14:paraId="171BA3D5" w14:textId="77777777" w:rsidTr="00683B22">
        <w:tc>
          <w:tcPr>
            <w:tcW w:w="2924" w:type="dxa"/>
          </w:tcPr>
          <w:p w14:paraId="79770DF3" w14:textId="677C52B5" w:rsidR="00593265" w:rsidRDefault="00192550" w:rsidP="00D81B74">
            <w:r>
              <w:t>Mar</w:t>
            </w:r>
            <w:r w:rsidR="008C3DF3">
              <w:t xml:space="preserve">. </w:t>
            </w:r>
            <w:r w:rsidR="002813A1">
              <w:t>6</w:t>
            </w:r>
            <w:r w:rsidRPr="00192550">
              <w:rPr>
                <w:vertAlign w:val="superscript"/>
              </w:rPr>
              <w:t>th</w:t>
            </w:r>
            <w:r w:rsidR="00593265">
              <w:t xml:space="preserve"> </w:t>
            </w:r>
          </w:p>
        </w:tc>
        <w:tc>
          <w:tcPr>
            <w:tcW w:w="4019" w:type="dxa"/>
          </w:tcPr>
          <w:p w14:paraId="675F0F36" w14:textId="5FF619AA" w:rsidR="00593265" w:rsidRPr="00D112A0" w:rsidRDefault="00593265" w:rsidP="00D81B74">
            <w:pPr>
              <w:rPr>
                <w:b/>
                <w:bCs/>
              </w:rPr>
            </w:pPr>
            <w:r>
              <w:t>GUI/Event Handlings</w:t>
            </w:r>
          </w:p>
        </w:tc>
        <w:tc>
          <w:tcPr>
            <w:tcW w:w="3288" w:type="dxa"/>
          </w:tcPr>
          <w:p w14:paraId="44D76A73" w14:textId="7F4379E7" w:rsidR="00593265" w:rsidRDefault="00593265" w:rsidP="00D81B74">
            <w:proofErr w:type="spellStart"/>
            <w:r>
              <w:t>Deitel</w:t>
            </w:r>
            <w:proofErr w:type="spellEnd"/>
            <w:r>
              <w:t xml:space="preserve"> &amp; </w:t>
            </w:r>
            <w:proofErr w:type="spellStart"/>
            <w:r>
              <w:t>Deitel</w:t>
            </w:r>
            <w:proofErr w:type="spellEnd"/>
            <w:r>
              <w:t xml:space="preserve"> Chapter 12</w:t>
            </w:r>
          </w:p>
        </w:tc>
      </w:tr>
      <w:tr w:rsidR="002813A1" w14:paraId="5B57D015" w14:textId="77777777" w:rsidTr="00683B22">
        <w:tc>
          <w:tcPr>
            <w:tcW w:w="2924" w:type="dxa"/>
          </w:tcPr>
          <w:p w14:paraId="1D2462D0" w14:textId="74693491" w:rsidR="002813A1" w:rsidRDefault="002813A1" w:rsidP="002813A1">
            <w:r>
              <w:t>Mar. 13</w:t>
            </w:r>
            <w:r w:rsidRPr="00192550">
              <w:rPr>
                <w:vertAlign w:val="superscript"/>
              </w:rPr>
              <w:t>th</w:t>
            </w:r>
          </w:p>
        </w:tc>
        <w:tc>
          <w:tcPr>
            <w:tcW w:w="4019" w:type="dxa"/>
          </w:tcPr>
          <w:p w14:paraId="17EF9178" w14:textId="466F28BE" w:rsidR="002813A1" w:rsidRPr="00192550" w:rsidRDefault="002813A1" w:rsidP="002813A1">
            <w:pPr>
              <w:rPr>
                <w:b/>
                <w:bCs/>
              </w:rPr>
            </w:pPr>
            <w:r>
              <w:t>Collections</w:t>
            </w:r>
          </w:p>
        </w:tc>
        <w:tc>
          <w:tcPr>
            <w:tcW w:w="3288" w:type="dxa"/>
          </w:tcPr>
          <w:p w14:paraId="5CAC5C25" w14:textId="317AD0F9" w:rsidR="002813A1" w:rsidRDefault="002813A1" w:rsidP="002813A1">
            <w:r>
              <w:t>Chapter 9 &amp; 5.2</w:t>
            </w:r>
          </w:p>
        </w:tc>
      </w:tr>
      <w:tr w:rsidR="00593265" w14:paraId="2F2743FF" w14:textId="77777777" w:rsidTr="00683B22">
        <w:tc>
          <w:tcPr>
            <w:tcW w:w="2924" w:type="dxa"/>
          </w:tcPr>
          <w:p w14:paraId="2DD6214F" w14:textId="2273F3D4" w:rsidR="00593265" w:rsidRDefault="00192550" w:rsidP="00D81B74">
            <w:r>
              <w:t>Mar</w:t>
            </w:r>
            <w:r w:rsidR="008C3DF3">
              <w:t xml:space="preserve">. </w:t>
            </w:r>
            <w:r>
              <w:t>2</w:t>
            </w:r>
            <w:r w:rsidR="002813A1">
              <w:t>0</w:t>
            </w:r>
            <w:r w:rsidRPr="00192550">
              <w:rPr>
                <w:vertAlign w:val="superscript"/>
              </w:rPr>
              <w:t>nd</w:t>
            </w:r>
          </w:p>
        </w:tc>
        <w:tc>
          <w:tcPr>
            <w:tcW w:w="4019" w:type="dxa"/>
          </w:tcPr>
          <w:p w14:paraId="0AC8B1D0" w14:textId="41E25AC3" w:rsidR="00593265" w:rsidRPr="002813A1" w:rsidRDefault="002813A1" w:rsidP="002813A1">
            <w:pPr>
              <w:ind w:left="720" w:hanging="720"/>
              <w:rPr>
                <w:b/>
                <w:bCs/>
              </w:rPr>
            </w:pPr>
            <w:r w:rsidRPr="002813A1">
              <w:rPr>
                <w:b/>
                <w:bCs/>
              </w:rPr>
              <w:t>SPRING BREAK. NO CLASS.</w:t>
            </w:r>
          </w:p>
        </w:tc>
        <w:tc>
          <w:tcPr>
            <w:tcW w:w="3288" w:type="dxa"/>
          </w:tcPr>
          <w:p w14:paraId="505A316F" w14:textId="555DCF27" w:rsidR="00593265" w:rsidRDefault="00593265" w:rsidP="00D81B74"/>
        </w:tc>
      </w:tr>
      <w:tr w:rsidR="00593265" w14:paraId="4EBCE387" w14:textId="77777777" w:rsidTr="00683B22">
        <w:tc>
          <w:tcPr>
            <w:tcW w:w="2924" w:type="dxa"/>
          </w:tcPr>
          <w:p w14:paraId="10684ADB" w14:textId="5F68B1D5" w:rsidR="00593265" w:rsidRDefault="00192550" w:rsidP="00D81B74">
            <w:r>
              <w:t>Mar</w:t>
            </w:r>
            <w:r w:rsidR="008C3DF3">
              <w:t xml:space="preserve">. </w:t>
            </w:r>
            <w:r>
              <w:t>2</w:t>
            </w:r>
            <w:r w:rsidR="00051730">
              <w:t>7</w:t>
            </w:r>
            <w:r w:rsidR="00051730" w:rsidRPr="00051730">
              <w:rPr>
                <w:vertAlign w:val="superscript"/>
              </w:rPr>
              <w:t>th</w:t>
            </w:r>
          </w:p>
        </w:tc>
        <w:tc>
          <w:tcPr>
            <w:tcW w:w="4019" w:type="dxa"/>
          </w:tcPr>
          <w:p w14:paraId="0C0C7666" w14:textId="0068F304" w:rsidR="00593265" w:rsidRDefault="00593265" w:rsidP="00D81B74">
            <w:r>
              <w:t>Concurrency / Multithreading</w:t>
            </w:r>
          </w:p>
        </w:tc>
        <w:tc>
          <w:tcPr>
            <w:tcW w:w="3288" w:type="dxa"/>
          </w:tcPr>
          <w:p w14:paraId="5526DB6E" w14:textId="003B043F" w:rsidR="00593265" w:rsidRDefault="00593265" w:rsidP="00D81B74">
            <w:r>
              <w:t>Chapter 14</w:t>
            </w:r>
          </w:p>
        </w:tc>
      </w:tr>
      <w:tr w:rsidR="00593265" w14:paraId="300B47CA" w14:textId="77777777" w:rsidTr="00683B22">
        <w:tc>
          <w:tcPr>
            <w:tcW w:w="2924" w:type="dxa"/>
          </w:tcPr>
          <w:p w14:paraId="3F718058" w14:textId="6744F267" w:rsidR="00593265" w:rsidRDefault="00192550" w:rsidP="00D81B74">
            <w:r>
              <w:t>Apr</w:t>
            </w:r>
            <w:r w:rsidR="008C3DF3">
              <w:t xml:space="preserve">. </w:t>
            </w:r>
            <w:r w:rsidR="00EF1714">
              <w:t>3</w:t>
            </w:r>
            <w:r w:rsidR="00EF1714" w:rsidRPr="00EF1714">
              <w:rPr>
                <w:vertAlign w:val="superscript"/>
              </w:rPr>
              <w:t>rd</w:t>
            </w:r>
          </w:p>
        </w:tc>
        <w:tc>
          <w:tcPr>
            <w:tcW w:w="4019" w:type="dxa"/>
          </w:tcPr>
          <w:p w14:paraId="005582B2" w14:textId="08BFD679" w:rsidR="00593265" w:rsidRDefault="00593265" w:rsidP="00D81B74">
            <w:r>
              <w:t>Networking</w:t>
            </w:r>
          </w:p>
        </w:tc>
        <w:tc>
          <w:tcPr>
            <w:tcW w:w="3288" w:type="dxa"/>
          </w:tcPr>
          <w:p w14:paraId="30559479" w14:textId="77777777" w:rsidR="00593265" w:rsidRDefault="00593265" w:rsidP="00D81B74">
            <w:proofErr w:type="spellStart"/>
            <w:r>
              <w:t>Horstmann</w:t>
            </w:r>
            <w:proofErr w:type="spellEnd"/>
            <w:r>
              <w:t xml:space="preserve"> Volume II, Chapter 4</w:t>
            </w:r>
          </w:p>
          <w:p w14:paraId="6B838828" w14:textId="5E2DC590" w:rsidR="00593265" w:rsidRDefault="00593265" w:rsidP="00D81B74">
            <w:r>
              <w:t>Liang, Chapter 33</w:t>
            </w:r>
          </w:p>
        </w:tc>
      </w:tr>
      <w:tr w:rsidR="00593265" w14:paraId="0D3985B9" w14:textId="77777777" w:rsidTr="00683B22">
        <w:tc>
          <w:tcPr>
            <w:tcW w:w="2924" w:type="dxa"/>
          </w:tcPr>
          <w:p w14:paraId="3BCDEFC4" w14:textId="5AC13B0A" w:rsidR="00593265" w:rsidRDefault="00192550" w:rsidP="00D81B74">
            <w:r>
              <w:t>Apr</w:t>
            </w:r>
            <w:r w:rsidR="008C3DF3">
              <w:t xml:space="preserve">. </w:t>
            </w:r>
            <w:r w:rsidR="00EF1714">
              <w:t>10</w:t>
            </w:r>
            <w:r w:rsidR="00EF1714" w:rsidRPr="00EF1714">
              <w:rPr>
                <w:vertAlign w:val="superscript"/>
              </w:rPr>
              <w:t>th</w:t>
            </w:r>
          </w:p>
        </w:tc>
        <w:tc>
          <w:tcPr>
            <w:tcW w:w="4019" w:type="dxa"/>
          </w:tcPr>
          <w:p w14:paraId="667414CF" w14:textId="69B9BFA8" w:rsidR="00593265" w:rsidRDefault="00593265" w:rsidP="00D81B74">
            <w:r>
              <w:t>Databases/JDBC</w:t>
            </w:r>
          </w:p>
        </w:tc>
        <w:tc>
          <w:tcPr>
            <w:tcW w:w="3288" w:type="dxa"/>
          </w:tcPr>
          <w:p w14:paraId="0E4F248A" w14:textId="445A4F10" w:rsidR="00593265" w:rsidRDefault="00593265" w:rsidP="00D81B74">
            <w:proofErr w:type="spellStart"/>
            <w:r>
              <w:t>Deitel</w:t>
            </w:r>
            <w:proofErr w:type="spellEnd"/>
            <w:r>
              <w:t xml:space="preserve"> &amp; </w:t>
            </w:r>
            <w:proofErr w:type="spellStart"/>
            <w:r>
              <w:t>Deitel</w:t>
            </w:r>
            <w:proofErr w:type="spellEnd"/>
            <w:r>
              <w:t>, Chapter 21</w:t>
            </w:r>
          </w:p>
        </w:tc>
      </w:tr>
      <w:tr w:rsidR="008C3DF3" w14:paraId="070DA09F" w14:textId="77777777" w:rsidTr="00683B22">
        <w:tc>
          <w:tcPr>
            <w:tcW w:w="2924" w:type="dxa"/>
          </w:tcPr>
          <w:p w14:paraId="31872620" w14:textId="39236A02" w:rsidR="008C3DF3" w:rsidRDefault="00192550" w:rsidP="00D81B74">
            <w:r>
              <w:t>Apr</w:t>
            </w:r>
            <w:r w:rsidR="008C3DF3">
              <w:t xml:space="preserve">. </w:t>
            </w:r>
            <w:r>
              <w:t>1</w:t>
            </w:r>
            <w:r w:rsidR="00EF1714">
              <w:t>7</w:t>
            </w:r>
            <w:r w:rsidR="00EF1714" w:rsidRPr="00EF1714">
              <w:rPr>
                <w:vertAlign w:val="superscript"/>
              </w:rPr>
              <w:t>th</w:t>
            </w:r>
          </w:p>
        </w:tc>
        <w:tc>
          <w:tcPr>
            <w:tcW w:w="4019" w:type="dxa"/>
          </w:tcPr>
          <w:p w14:paraId="28CE6DC5" w14:textId="364B32F2" w:rsidR="008C3DF3" w:rsidRDefault="00EF1714" w:rsidP="00D81B74">
            <w:r>
              <w:t>Java and Security</w:t>
            </w:r>
          </w:p>
        </w:tc>
        <w:tc>
          <w:tcPr>
            <w:tcW w:w="3288" w:type="dxa"/>
          </w:tcPr>
          <w:p w14:paraId="1255F7BC" w14:textId="77777777" w:rsidR="008C3DF3" w:rsidRDefault="008C3DF3" w:rsidP="00D81B74"/>
        </w:tc>
      </w:tr>
      <w:tr w:rsidR="008C3DF3" w14:paraId="56C2E7B4" w14:textId="77777777" w:rsidTr="00683B22">
        <w:tc>
          <w:tcPr>
            <w:tcW w:w="2924" w:type="dxa"/>
          </w:tcPr>
          <w:p w14:paraId="02EB5DAC" w14:textId="782250ED" w:rsidR="008C3DF3" w:rsidRDefault="00192550" w:rsidP="00D81B74">
            <w:r>
              <w:t>Apr</w:t>
            </w:r>
            <w:r w:rsidR="008C3DF3">
              <w:t xml:space="preserve">. </w:t>
            </w:r>
            <w:r>
              <w:t>2</w:t>
            </w:r>
            <w:r w:rsidR="00EF1714">
              <w:t>4</w:t>
            </w:r>
            <w:r w:rsidR="008C3DF3" w:rsidRPr="008C3DF3">
              <w:rPr>
                <w:vertAlign w:val="superscript"/>
              </w:rPr>
              <w:t>th</w:t>
            </w:r>
          </w:p>
        </w:tc>
        <w:tc>
          <w:tcPr>
            <w:tcW w:w="4019" w:type="dxa"/>
          </w:tcPr>
          <w:p w14:paraId="1A7530AE" w14:textId="4E383FF1" w:rsidR="008C3DF3" w:rsidRDefault="008C3DF3" w:rsidP="00D81B74">
            <w:r>
              <w:t>TBD</w:t>
            </w:r>
          </w:p>
        </w:tc>
        <w:tc>
          <w:tcPr>
            <w:tcW w:w="3288" w:type="dxa"/>
          </w:tcPr>
          <w:p w14:paraId="1CD94899" w14:textId="77777777" w:rsidR="008C3DF3" w:rsidRDefault="008C3DF3" w:rsidP="00D81B74"/>
        </w:tc>
      </w:tr>
      <w:tr w:rsidR="00192550" w14:paraId="1970A149" w14:textId="77777777" w:rsidTr="00683B22">
        <w:tc>
          <w:tcPr>
            <w:tcW w:w="2924" w:type="dxa"/>
          </w:tcPr>
          <w:p w14:paraId="3ABE82F2" w14:textId="009B582B" w:rsidR="00192550" w:rsidRDefault="00192550" w:rsidP="00D81B74">
            <w:r>
              <w:t xml:space="preserve">May </w:t>
            </w:r>
            <w:r w:rsidR="00EF1714">
              <w:t>1</w:t>
            </w:r>
            <w:r w:rsidR="00EF1714">
              <w:rPr>
                <w:vertAlign w:val="superscript"/>
              </w:rPr>
              <w:t>st</w:t>
            </w:r>
          </w:p>
        </w:tc>
        <w:tc>
          <w:tcPr>
            <w:tcW w:w="4019" w:type="dxa"/>
          </w:tcPr>
          <w:p w14:paraId="39B25728" w14:textId="44F88F20" w:rsidR="00192550" w:rsidRDefault="00192550" w:rsidP="00D81B74">
            <w:r>
              <w:t>TBD</w:t>
            </w:r>
          </w:p>
        </w:tc>
        <w:tc>
          <w:tcPr>
            <w:tcW w:w="3288" w:type="dxa"/>
          </w:tcPr>
          <w:p w14:paraId="09C659D3" w14:textId="77777777" w:rsidR="00192550" w:rsidRDefault="00192550" w:rsidP="00D81B74"/>
        </w:tc>
      </w:tr>
    </w:tbl>
    <w:p w14:paraId="2106EBC0" w14:textId="77777777" w:rsidR="00A6387B" w:rsidRDefault="00A6387B" w:rsidP="000D2424">
      <w:pPr>
        <w:pStyle w:val="Heading1"/>
      </w:pPr>
    </w:p>
    <w:p w14:paraId="0201041D" w14:textId="77777777" w:rsidR="00A6387B" w:rsidRDefault="00A6387B" w:rsidP="000D2424">
      <w:pPr>
        <w:pStyle w:val="Heading1"/>
      </w:pPr>
    </w:p>
    <w:p w14:paraId="540987F3" w14:textId="7C078747" w:rsidR="000D2424" w:rsidRDefault="00000000" w:rsidP="000D2424">
      <w:pPr>
        <w:pStyle w:val="Heading1"/>
      </w:pPr>
      <w:sdt>
        <w:sdtPr>
          <w:alias w:val="Exam schedule:"/>
          <w:tag w:val="Exam schedule:"/>
          <w:id w:val="-936984342"/>
          <w:placeholder>
            <w:docPart w:val="D6D8C2189D816E4CA4433F04FC569065"/>
          </w:placeholder>
          <w:temporary/>
          <w:showingPlcHdr/>
          <w15:appearance w15:val="hidden"/>
        </w:sdtPr>
        <w:sdtContent>
          <w:r w:rsidR="000D2424">
            <w:t>Exam Schedule</w:t>
          </w:r>
        </w:sdtContent>
      </w:sdt>
    </w:p>
    <w:tbl>
      <w:tblPr>
        <w:tblStyle w:val="SyllabusTable"/>
        <w:tblW w:w="5075" w:type="pct"/>
        <w:tblLayout w:type="fixed"/>
        <w:tblLook w:val="04A0" w:firstRow="1" w:lastRow="0" w:firstColumn="1" w:lastColumn="0" w:noHBand="0" w:noVBand="1"/>
        <w:tblDescription w:val="Exam schedule information table"/>
      </w:tblPr>
      <w:tblGrid>
        <w:gridCol w:w="2924"/>
        <w:gridCol w:w="7307"/>
      </w:tblGrid>
      <w:tr w:rsidR="000D2424" w14:paraId="53FBEFB5" w14:textId="77777777" w:rsidTr="001A71A1">
        <w:trPr>
          <w:cnfStyle w:val="100000000000" w:firstRow="1" w:lastRow="0" w:firstColumn="0" w:lastColumn="0" w:oddVBand="0" w:evenVBand="0" w:oddHBand="0" w:evenHBand="0" w:firstRowFirstColumn="0" w:firstRowLastColumn="0" w:lastRowFirstColumn="0" w:lastRowLastColumn="0"/>
        </w:trPr>
        <w:tc>
          <w:tcPr>
            <w:tcW w:w="2924" w:type="dxa"/>
          </w:tcPr>
          <w:p w14:paraId="0CB14814" w14:textId="77777777" w:rsidR="000D2424" w:rsidRDefault="00000000" w:rsidP="00D81B74">
            <w:sdt>
              <w:sdtPr>
                <w:alias w:val="Week:"/>
                <w:tag w:val="Week:"/>
                <w:id w:val="1225412348"/>
                <w:placeholder>
                  <w:docPart w:val="F5D6E112E5CBF949A800AC48654D3029"/>
                </w:placeholder>
                <w:temporary/>
                <w:showingPlcHdr/>
                <w15:appearance w15:val="hidden"/>
              </w:sdtPr>
              <w:sdtContent>
                <w:r w:rsidR="000D2424">
                  <w:t>Week</w:t>
                </w:r>
              </w:sdtContent>
            </w:sdt>
          </w:p>
        </w:tc>
        <w:tc>
          <w:tcPr>
            <w:tcW w:w="7307" w:type="dxa"/>
          </w:tcPr>
          <w:p w14:paraId="0826CFBB" w14:textId="77777777" w:rsidR="000D2424" w:rsidRDefault="00000000" w:rsidP="00D81B74">
            <w:sdt>
              <w:sdtPr>
                <w:alias w:val="Subject:"/>
                <w:tag w:val="Subject:"/>
                <w:id w:val="156589148"/>
                <w:placeholder>
                  <w:docPart w:val="E9673D3A767C4242A315EF0D0429CF4C"/>
                </w:placeholder>
                <w:temporary/>
                <w:showingPlcHdr/>
                <w15:appearance w15:val="hidden"/>
              </w:sdtPr>
              <w:sdtContent>
                <w:r w:rsidR="000D2424">
                  <w:t>Subject</w:t>
                </w:r>
              </w:sdtContent>
            </w:sdt>
          </w:p>
        </w:tc>
      </w:tr>
      <w:tr w:rsidR="000D2424" w14:paraId="2273AA94" w14:textId="77777777" w:rsidTr="001A71A1">
        <w:tc>
          <w:tcPr>
            <w:tcW w:w="2924" w:type="dxa"/>
          </w:tcPr>
          <w:p w14:paraId="0327C421" w14:textId="263EA7A2" w:rsidR="000D2424" w:rsidRDefault="00D43AF7" w:rsidP="00D81B74">
            <w:r>
              <w:t>Feb</w:t>
            </w:r>
            <w:r w:rsidR="00AA0CCE">
              <w:t>.</w:t>
            </w:r>
            <w:r w:rsidR="00AA0CCE">
              <w:rPr>
                <w:vertAlign w:val="superscript"/>
              </w:rPr>
              <w:t xml:space="preserve"> </w:t>
            </w:r>
            <w:r>
              <w:t>2</w:t>
            </w:r>
            <w:r w:rsidR="00350682">
              <w:t>9</w:t>
            </w:r>
            <w:r>
              <w:rPr>
                <w:vertAlign w:val="superscript"/>
              </w:rPr>
              <w:t>th</w:t>
            </w:r>
            <w:r w:rsidR="00AA0CCE">
              <w:t xml:space="preserve"> </w:t>
            </w:r>
          </w:p>
        </w:tc>
        <w:tc>
          <w:tcPr>
            <w:tcW w:w="7307" w:type="dxa"/>
          </w:tcPr>
          <w:p w14:paraId="279BE382" w14:textId="2808E167" w:rsidR="000D2424" w:rsidRPr="00983CEE" w:rsidRDefault="004F6826" w:rsidP="00D81B74">
            <w:r>
              <w:t xml:space="preserve">Midterm, Due </w:t>
            </w:r>
            <w:r w:rsidR="00CD4496">
              <w:t xml:space="preserve">March </w:t>
            </w:r>
            <w:r w:rsidR="00D43AF7">
              <w:t>7</w:t>
            </w:r>
            <w:r w:rsidR="00CD4496" w:rsidRPr="00CD4496">
              <w:rPr>
                <w:vertAlign w:val="superscript"/>
              </w:rPr>
              <w:t>th</w:t>
            </w:r>
          </w:p>
        </w:tc>
      </w:tr>
    </w:tbl>
    <w:p w14:paraId="59BE9DFD" w14:textId="443F26E3" w:rsidR="0058050D" w:rsidRPr="00350682" w:rsidRDefault="00350682" w:rsidP="000D2424">
      <w:pPr>
        <w:pStyle w:val="Heading1"/>
        <w:rPr>
          <w:b w:val="0"/>
          <w:bCs w:val="0"/>
        </w:rPr>
      </w:pPr>
      <w:r>
        <w:rPr>
          <w:b w:val="0"/>
          <w:bCs w:val="0"/>
        </w:rPr>
        <w:t>(Both sections will have the midterm released and due on the same day)</w:t>
      </w:r>
    </w:p>
    <w:p w14:paraId="33F3CC37" w14:textId="77777777" w:rsidR="008C3DF3" w:rsidRPr="008C3DF3" w:rsidRDefault="008C3DF3" w:rsidP="008C3DF3">
      <w:pPr>
        <w:rPr>
          <w:lang w:eastAsia="ja-JP"/>
        </w:rPr>
      </w:pPr>
    </w:p>
    <w:p w14:paraId="4A63AAA9" w14:textId="4400475D" w:rsidR="000D2424" w:rsidRDefault="00000000" w:rsidP="000D2424">
      <w:pPr>
        <w:pStyle w:val="Heading1"/>
      </w:pPr>
      <w:sdt>
        <w:sdtPr>
          <w:alias w:val="Homework policy:"/>
          <w:tag w:val="Homework policy:"/>
          <w:id w:val="-608356086"/>
          <w:placeholder>
            <w:docPart w:val="26AD558D97A28549861D658B389E45C7"/>
          </w:placeholder>
          <w:temporary/>
          <w:showingPlcHdr/>
          <w15:appearance w15:val="hidden"/>
        </w:sdtPr>
        <w:sdtContent>
          <w:r w:rsidR="000D2424">
            <w:t>Homework Policy</w:t>
          </w:r>
        </w:sdtContent>
      </w:sdt>
    </w:p>
    <w:p w14:paraId="6C96E664" w14:textId="0465BB23" w:rsidR="000D2424" w:rsidRDefault="00CD4496" w:rsidP="000D2424">
      <w:proofErr w:type="spellStart"/>
      <w:r>
        <w:t>Homeworks</w:t>
      </w:r>
      <w:proofErr w:type="spellEnd"/>
      <w:r>
        <w:t xml:space="preserve"> are due roughly 1 week after the assignments are released. If a homework is not turned in by the due date, it will receive 10% off</w:t>
      </w:r>
      <w:r w:rsidR="000261F1">
        <w:t xml:space="preserve"> for each day it is late. However, if you require an extension, please contact me or the TAs, and we can make special arrangements.</w:t>
      </w:r>
    </w:p>
    <w:p w14:paraId="741171BA" w14:textId="77777777" w:rsidR="00016AD1" w:rsidRPr="00CB7D91" w:rsidRDefault="00CB7D91" w:rsidP="00496518">
      <w:pPr>
        <w:rPr>
          <w:b/>
        </w:rPr>
      </w:pPr>
      <w:r w:rsidRPr="00CB7D91">
        <w:rPr>
          <w:b/>
        </w:rPr>
        <w:t>Final Project</w:t>
      </w:r>
    </w:p>
    <w:p w14:paraId="5C44DFE2" w14:textId="27BD521A" w:rsidR="00CB7D91" w:rsidRDefault="00CB7D91" w:rsidP="00496518">
      <w:r>
        <w:t xml:space="preserve">There will be a final project assigned towards the end of the semester which will be due </w:t>
      </w:r>
      <w:r w:rsidR="00825E6A">
        <w:t>during finals week</w:t>
      </w:r>
      <w:r>
        <w:t>.</w:t>
      </w:r>
      <w:r w:rsidR="00825E6A">
        <w:t xml:space="preserve"> The final project will be a project of the student’s own proposed design. </w:t>
      </w:r>
      <w:r w:rsidR="00093163">
        <w:t xml:space="preserve">In previous semesters this has involved games, client/server applications, and web applications, among many others. There will be more details later in the semester, which will involve a proposal followed by your submitted implementation. </w:t>
      </w:r>
    </w:p>
    <w:p w14:paraId="1107861A" w14:textId="48F5CCD2" w:rsidR="00093163" w:rsidRPr="00093163" w:rsidRDefault="00093163" w:rsidP="0092659F">
      <w:pPr>
        <w:rPr>
          <w:b/>
          <w:bCs/>
        </w:rPr>
      </w:pPr>
      <w:r w:rsidRPr="00093163">
        <w:rPr>
          <w:b/>
          <w:bCs/>
        </w:rPr>
        <w:t>Academic Honesty</w:t>
      </w:r>
    </w:p>
    <w:p w14:paraId="18BF6883" w14:textId="312FDB9E" w:rsidR="00093163" w:rsidRDefault="00093163" w:rsidP="0092659F">
      <w:r>
        <w:t>Academic honesty is a serious issue. Students are encouraged to collaborate with classmates to discuss how to solve problems and to look up and search online for solutions or means of implementation of code they’re attempting to write. However, all students must write their OWN code, not use a classmate’s code nor copy online code.</w:t>
      </w:r>
    </w:p>
    <w:p w14:paraId="14091351" w14:textId="555E1352" w:rsidR="00CD4496" w:rsidRDefault="00CD4496" w:rsidP="0092659F">
      <w:r>
        <w:t>Instances of academic dishonesty (for example, plagiarism from classmates, previous years, or online sites) will result in a 0 for the assignment, exam, or project and a report to academic affairs.</w:t>
      </w:r>
    </w:p>
    <w:p w14:paraId="124F7C92" w14:textId="77777777" w:rsidR="001E7AC4" w:rsidRDefault="001E7AC4" w:rsidP="001E7AC4">
      <w:pPr>
        <w:pStyle w:val="Heading1"/>
      </w:pPr>
      <w:r w:rsidRPr="00736E63">
        <w:rPr>
          <w:b w:val="0"/>
          <w:i/>
          <w:iCs/>
          <w:sz w:val="20"/>
          <w:szCs w:val="20"/>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 learning needs be addressed both in and out of class, and that the diversity that students bring to this class be viewed as a resource, strength and benefit.  If this standard is not being upheld, please feel free to speak with me.</w:t>
      </w:r>
    </w:p>
    <w:p w14:paraId="04974EFC" w14:textId="77777777" w:rsidR="007477BA" w:rsidRPr="0092659F" w:rsidRDefault="007477BA" w:rsidP="0092659F"/>
    <w:sectPr w:rsidR="007477BA" w:rsidRPr="0092659F" w:rsidSect="000D2424">
      <w:footerReference w:type="default" r:id="rId8"/>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3E1B" w14:textId="77777777" w:rsidR="00EA45EC" w:rsidRDefault="00EA45EC" w:rsidP="00793172">
      <w:r>
        <w:separator/>
      </w:r>
    </w:p>
  </w:endnote>
  <w:endnote w:type="continuationSeparator" w:id="0">
    <w:p w14:paraId="02A0FDC9" w14:textId="77777777" w:rsidR="00EA45EC" w:rsidRDefault="00EA45EC"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797AC323" w14:textId="77777777" w:rsidTr="00E156EF">
      <w:tc>
        <w:tcPr>
          <w:tcW w:w="6851" w:type="dxa"/>
        </w:tcPr>
        <w:p w14:paraId="5C99D92A" w14:textId="0DBEE862" w:rsidR="00016AD1" w:rsidRDefault="00CD4496" w:rsidP="00016AD1">
          <w:pPr>
            <w:pStyle w:val="Footer"/>
          </w:pPr>
          <w:r>
            <w:t>Spring</w:t>
          </w:r>
          <w:r w:rsidR="004F6826">
            <w:t xml:space="preserve"> 202</w:t>
          </w:r>
          <w:r w:rsidR="001D20FB">
            <w:t>4</w:t>
          </w:r>
        </w:p>
      </w:tc>
      <w:tc>
        <w:tcPr>
          <w:tcW w:w="3380" w:type="dxa"/>
        </w:tcPr>
        <w:p w14:paraId="152CF9E0"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759D21D4" w14:textId="77777777"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498B" w14:textId="77777777" w:rsidR="00EA45EC" w:rsidRDefault="00EA45EC" w:rsidP="00793172">
      <w:r>
        <w:separator/>
      </w:r>
    </w:p>
  </w:footnote>
  <w:footnote w:type="continuationSeparator" w:id="0">
    <w:p w14:paraId="524E1AC0" w14:textId="77777777" w:rsidR="00EA45EC" w:rsidRDefault="00EA45EC"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521407607">
    <w:abstractNumId w:val="9"/>
  </w:num>
  <w:num w:numId="2" w16cid:durableId="2048290710">
    <w:abstractNumId w:val="7"/>
  </w:num>
  <w:num w:numId="3" w16cid:durableId="494107514">
    <w:abstractNumId w:val="6"/>
  </w:num>
  <w:num w:numId="4" w16cid:durableId="1369178439">
    <w:abstractNumId w:val="5"/>
  </w:num>
  <w:num w:numId="5" w16cid:durableId="1501849643">
    <w:abstractNumId w:val="4"/>
  </w:num>
  <w:num w:numId="6" w16cid:durableId="1804233172">
    <w:abstractNumId w:val="8"/>
  </w:num>
  <w:num w:numId="7" w16cid:durableId="1330477681">
    <w:abstractNumId w:val="3"/>
  </w:num>
  <w:num w:numId="8" w16cid:durableId="405688813">
    <w:abstractNumId w:val="2"/>
  </w:num>
  <w:num w:numId="9" w16cid:durableId="2100173226">
    <w:abstractNumId w:val="1"/>
  </w:num>
  <w:num w:numId="10" w16cid:durableId="625506256">
    <w:abstractNumId w:val="0"/>
  </w:num>
  <w:num w:numId="11" w16cid:durableId="453598639">
    <w:abstractNumId w:val="10"/>
  </w:num>
  <w:num w:numId="12" w16cid:durableId="1983845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12"/>
    <w:rsid w:val="000030BA"/>
    <w:rsid w:val="0001508A"/>
    <w:rsid w:val="00016AD1"/>
    <w:rsid w:val="000173F2"/>
    <w:rsid w:val="000261F1"/>
    <w:rsid w:val="00044454"/>
    <w:rsid w:val="00051730"/>
    <w:rsid w:val="00066F36"/>
    <w:rsid w:val="00093163"/>
    <w:rsid w:val="00097D8A"/>
    <w:rsid w:val="000A7140"/>
    <w:rsid w:val="000A77CD"/>
    <w:rsid w:val="000B2B9B"/>
    <w:rsid w:val="000C46D3"/>
    <w:rsid w:val="000D18B7"/>
    <w:rsid w:val="000D2424"/>
    <w:rsid w:val="000D5DAA"/>
    <w:rsid w:val="000E7B38"/>
    <w:rsid w:val="00112BAA"/>
    <w:rsid w:val="00144514"/>
    <w:rsid w:val="00146F41"/>
    <w:rsid w:val="001505C2"/>
    <w:rsid w:val="00165A81"/>
    <w:rsid w:val="00170C80"/>
    <w:rsid w:val="00181C56"/>
    <w:rsid w:val="00192550"/>
    <w:rsid w:val="001A71A1"/>
    <w:rsid w:val="001C59E5"/>
    <w:rsid w:val="001C770D"/>
    <w:rsid w:val="001D16FA"/>
    <w:rsid w:val="001D20FB"/>
    <w:rsid w:val="001E7AC4"/>
    <w:rsid w:val="00222B93"/>
    <w:rsid w:val="00225E2D"/>
    <w:rsid w:val="002502A2"/>
    <w:rsid w:val="00261084"/>
    <w:rsid w:val="00262FAE"/>
    <w:rsid w:val="002645CB"/>
    <w:rsid w:val="0027318F"/>
    <w:rsid w:val="002758F3"/>
    <w:rsid w:val="002813A1"/>
    <w:rsid w:val="002A4209"/>
    <w:rsid w:val="002D2ECE"/>
    <w:rsid w:val="002F41AF"/>
    <w:rsid w:val="003334BB"/>
    <w:rsid w:val="00350682"/>
    <w:rsid w:val="00357FB7"/>
    <w:rsid w:val="00363773"/>
    <w:rsid w:val="00367E12"/>
    <w:rsid w:val="00370A06"/>
    <w:rsid w:val="00392036"/>
    <w:rsid w:val="003940CC"/>
    <w:rsid w:val="003A2C5F"/>
    <w:rsid w:val="003A3620"/>
    <w:rsid w:val="003A4FDC"/>
    <w:rsid w:val="003C47E2"/>
    <w:rsid w:val="003F0982"/>
    <w:rsid w:val="0041212D"/>
    <w:rsid w:val="00441DC3"/>
    <w:rsid w:val="00452042"/>
    <w:rsid w:val="004644BB"/>
    <w:rsid w:val="00466712"/>
    <w:rsid w:val="00475728"/>
    <w:rsid w:val="00496518"/>
    <w:rsid w:val="0049755F"/>
    <w:rsid w:val="004A0703"/>
    <w:rsid w:val="004B1BB1"/>
    <w:rsid w:val="004B1DDF"/>
    <w:rsid w:val="004C1A76"/>
    <w:rsid w:val="004C7869"/>
    <w:rsid w:val="004C78C3"/>
    <w:rsid w:val="004E746F"/>
    <w:rsid w:val="004F5283"/>
    <w:rsid w:val="004F6826"/>
    <w:rsid w:val="00504A7F"/>
    <w:rsid w:val="00522971"/>
    <w:rsid w:val="00553AD3"/>
    <w:rsid w:val="0058050D"/>
    <w:rsid w:val="00593265"/>
    <w:rsid w:val="005937C4"/>
    <w:rsid w:val="005A009B"/>
    <w:rsid w:val="005A4BF5"/>
    <w:rsid w:val="005B3D08"/>
    <w:rsid w:val="005B7956"/>
    <w:rsid w:val="006117BD"/>
    <w:rsid w:val="0061365D"/>
    <w:rsid w:val="00615FFD"/>
    <w:rsid w:val="0062719F"/>
    <w:rsid w:val="0068060E"/>
    <w:rsid w:val="00682F45"/>
    <w:rsid w:val="0068336D"/>
    <w:rsid w:val="00683B22"/>
    <w:rsid w:val="006941AA"/>
    <w:rsid w:val="006C2707"/>
    <w:rsid w:val="006F76D9"/>
    <w:rsid w:val="0071117B"/>
    <w:rsid w:val="007206A2"/>
    <w:rsid w:val="007350CB"/>
    <w:rsid w:val="00736797"/>
    <w:rsid w:val="007477BA"/>
    <w:rsid w:val="007671A9"/>
    <w:rsid w:val="00772545"/>
    <w:rsid w:val="00772F22"/>
    <w:rsid w:val="00775027"/>
    <w:rsid w:val="00793172"/>
    <w:rsid w:val="00793415"/>
    <w:rsid w:val="007A586E"/>
    <w:rsid w:val="007B31DC"/>
    <w:rsid w:val="007D4841"/>
    <w:rsid w:val="00804AE5"/>
    <w:rsid w:val="00815D9D"/>
    <w:rsid w:val="008253BC"/>
    <w:rsid w:val="00825E6A"/>
    <w:rsid w:val="008351B5"/>
    <w:rsid w:val="00847C27"/>
    <w:rsid w:val="00862223"/>
    <w:rsid w:val="00893096"/>
    <w:rsid w:val="008C3DF3"/>
    <w:rsid w:val="008C6C1F"/>
    <w:rsid w:val="008D3BDA"/>
    <w:rsid w:val="008D3F3B"/>
    <w:rsid w:val="008D66A8"/>
    <w:rsid w:val="008F1089"/>
    <w:rsid w:val="0090143C"/>
    <w:rsid w:val="0092659F"/>
    <w:rsid w:val="00942047"/>
    <w:rsid w:val="009420BF"/>
    <w:rsid w:val="00976274"/>
    <w:rsid w:val="00996DC2"/>
    <w:rsid w:val="009C41B4"/>
    <w:rsid w:val="009C50F9"/>
    <w:rsid w:val="00A22368"/>
    <w:rsid w:val="00A44AA0"/>
    <w:rsid w:val="00A4630A"/>
    <w:rsid w:val="00A46C7C"/>
    <w:rsid w:val="00A6387B"/>
    <w:rsid w:val="00A81E30"/>
    <w:rsid w:val="00A83B89"/>
    <w:rsid w:val="00AA0CCE"/>
    <w:rsid w:val="00AB6960"/>
    <w:rsid w:val="00AB6C3F"/>
    <w:rsid w:val="00AC0050"/>
    <w:rsid w:val="00AD43FA"/>
    <w:rsid w:val="00AE0020"/>
    <w:rsid w:val="00AE4FCE"/>
    <w:rsid w:val="00B01E47"/>
    <w:rsid w:val="00B0475A"/>
    <w:rsid w:val="00B04CA7"/>
    <w:rsid w:val="00B3470B"/>
    <w:rsid w:val="00B613F6"/>
    <w:rsid w:val="00B6735B"/>
    <w:rsid w:val="00BE7398"/>
    <w:rsid w:val="00C10E71"/>
    <w:rsid w:val="00C27136"/>
    <w:rsid w:val="00C30455"/>
    <w:rsid w:val="00C30A7C"/>
    <w:rsid w:val="00C471FB"/>
    <w:rsid w:val="00C4732B"/>
    <w:rsid w:val="00C755C5"/>
    <w:rsid w:val="00C75894"/>
    <w:rsid w:val="00C75A32"/>
    <w:rsid w:val="00C7745C"/>
    <w:rsid w:val="00C874A4"/>
    <w:rsid w:val="00CA1456"/>
    <w:rsid w:val="00CB7D91"/>
    <w:rsid w:val="00CD4496"/>
    <w:rsid w:val="00CF06C0"/>
    <w:rsid w:val="00D112A0"/>
    <w:rsid w:val="00D33723"/>
    <w:rsid w:val="00D405EC"/>
    <w:rsid w:val="00D43AF7"/>
    <w:rsid w:val="00D43D44"/>
    <w:rsid w:val="00D506B3"/>
    <w:rsid w:val="00D53DA7"/>
    <w:rsid w:val="00D6018E"/>
    <w:rsid w:val="00D70D13"/>
    <w:rsid w:val="00D82896"/>
    <w:rsid w:val="00D82A7D"/>
    <w:rsid w:val="00D85AA1"/>
    <w:rsid w:val="00D966A5"/>
    <w:rsid w:val="00DF0F7E"/>
    <w:rsid w:val="00E04174"/>
    <w:rsid w:val="00E156EF"/>
    <w:rsid w:val="00E15965"/>
    <w:rsid w:val="00E23C58"/>
    <w:rsid w:val="00E33F48"/>
    <w:rsid w:val="00E36687"/>
    <w:rsid w:val="00E53D84"/>
    <w:rsid w:val="00E5478C"/>
    <w:rsid w:val="00E77A73"/>
    <w:rsid w:val="00E805C9"/>
    <w:rsid w:val="00E94D29"/>
    <w:rsid w:val="00EA207A"/>
    <w:rsid w:val="00EA45EC"/>
    <w:rsid w:val="00EC01D1"/>
    <w:rsid w:val="00ED0325"/>
    <w:rsid w:val="00ED481A"/>
    <w:rsid w:val="00EE7DA0"/>
    <w:rsid w:val="00EF1714"/>
    <w:rsid w:val="00EF7A4E"/>
    <w:rsid w:val="00F07B52"/>
    <w:rsid w:val="00F354B7"/>
    <w:rsid w:val="00F372DF"/>
    <w:rsid w:val="00F43A92"/>
    <w:rsid w:val="00F46030"/>
    <w:rsid w:val="00F521E9"/>
    <w:rsid w:val="00F605AA"/>
    <w:rsid w:val="00F826A5"/>
    <w:rsid w:val="00FB0333"/>
    <w:rsid w:val="00FF2D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98E86"/>
  <w15:docId w15:val="{038A2E5A-C341-864B-874A-68824E86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FAE"/>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semiHidden/>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59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8711">
      <w:bodyDiv w:val="1"/>
      <w:marLeft w:val="0"/>
      <w:marRight w:val="0"/>
      <w:marTop w:val="0"/>
      <w:marBottom w:val="0"/>
      <w:divBdr>
        <w:top w:val="none" w:sz="0" w:space="0" w:color="auto"/>
        <w:left w:val="none" w:sz="0" w:space="0" w:color="auto"/>
        <w:bottom w:val="none" w:sz="0" w:space="0" w:color="auto"/>
        <w:right w:val="none" w:sz="0" w:space="0" w:color="auto"/>
      </w:divBdr>
    </w:div>
    <w:div w:id="811170713">
      <w:bodyDiv w:val="1"/>
      <w:marLeft w:val="0"/>
      <w:marRight w:val="0"/>
      <w:marTop w:val="0"/>
      <w:marBottom w:val="0"/>
      <w:divBdr>
        <w:top w:val="none" w:sz="0" w:space="0" w:color="auto"/>
        <w:left w:val="none" w:sz="0" w:space="0" w:color="auto"/>
        <w:bottom w:val="none" w:sz="0" w:space="0" w:color="auto"/>
        <w:right w:val="none" w:sz="0" w:space="0" w:color="auto"/>
      </w:divBdr>
    </w:div>
    <w:div w:id="9578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yu.zoom.us/j/388248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an/Library/Containers/com.microsoft.Word/Data/Library/Application%20Support/Microsoft/Office/16.0/DTS/Search/%7b37734D03-90DB-DE4F-B83F-DD093854F4EE%7dtf029187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19D6ABC8D5FE478B580A06CBBBD9B1"/>
        <w:category>
          <w:name w:val="General"/>
          <w:gallery w:val="placeholder"/>
        </w:category>
        <w:types>
          <w:type w:val="bbPlcHdr"/>
        </w:types>
        <w:behaviors>
          <w:behavior w:val="content"/>
        </w:behaviors>
        <w:guid w:val="{00D3F085-7552-D74D-85A2-BF1395B84B34}"/>
      </w:docPartPr>
      <w:docPartBody>
        <w:p w:rsidR="00A90788" w:rsidRDefault="002A63EB">
          <w:pPr>
            <w:pStyle w:val="3819D6ABC8D5FE478B580A06CBBBD9B1"/>
          </w:pPr>
          <w:r>
            <w:t>Instructor</w:t>
          </w:r>
        </w:p>
      </w:docPartBody>
    </w:docPart>
    <w:docPart>
      <w:docPartPr>
        <w:name w:val="69DC54843A888E49A18D0A74FED4A655"/>
        <w:category>
          <w:name w:val="General"/>
          <w:gallery w:val="placeholder"/>
        </w:category>
        <w:types>
          <w:type w:val="bbPlcHdr"/>
        </w:types>
        <w:behaviors>
          <w:behavior w:val="content"/>
        </w:behaviors>
        <w:guid w:val="{488F53A1-42DD-6546-B56C-11C329C56A8A}"/>
      </w:docPartPr>
      <w:docPartBody>
        <w:p w:rsidR="00A90788" w:rsidRDefault="002A63EB">
          <w:pPr>
            <w:pStyle w:val="69DC54843A888E49A18D0A74FED4A655"/>
          </w:pPr>
          <w:r>
            <w:t>Phone</w:t>
          </w:r>
        </w:p>
      </w:docPartBody>
    </w:docPart>
    <w:docPart>
      <w:docPartPr>
        <w:name w:val="83651DAB5DA00749993824BF584EF2D5"/>
        <w:category>
          <w:name w:val="General"/>
          <w:gallery w:val="placeholder"/>
        </w:category>
        <w:types>
          <w:type w:val="bbPlcHdr"/>
        </w:types>
        <w:behaviors>
          <w:behavior w:val="content"/>
        </w:behaviors>
        <w:guid w:val="{57E10286-8AC8-A142-B791-FB80FA52F76F}"/>
      </w:docPartPr>
      <w:docPartBody>
        <w:p w:rsidR="00A90788" w:rsidRDefault="002A63EB">
          <w:pPr>
            <w:pStyle w:val="83651DAB5DA00749993824BF584EF2D5"/>
          </w:pPr>
          <w:r>
            <w:t>Email</w:t>
          </w:r>
        </w:p>
      </w:docPartBody>
    </w:docPart>
    <w:docPart>
      <w:docPartPr>
        <w:name w:val="87C92441E746734EBF6A49D7F3191AF5"/>
        <w:category>
          <w:name w:val="General"/>
          <w:gallery w:val="placeholder"/>
        </w:category>
        <w:types>
          <w:type w:val="bbPlcHdr"/>
        </w:types>
        <w:behaviors>
          <w:behavior w:val="content"/>
        </w:behaviors>
        <w:guid w:val="{BB89AD55-25C9-AB48-991F-FAD737544865}"/>
      </w:docPartPr>
      <w:docPartBody>
        <w:p w:rsidR="00A90788" w:rsidRDefault="002A63EB">
          <w:pPr>
            <w:pStyle w:val="87C92441E746734EBF6A49D7F3191AF5"/>
          </w:pPr>
          <w:r>
            <w:t>Office Hours</w:t>
          </w:r>
        </w:p>
      </w:docPartBody>
    </w:docPart>
    <w:docPart>
      <w:docPartPr>
        <w:name w:val="68A2AEF263E42C48952A8B700780137A"/>
        <w:category>
          <w:name w:val="General"/>
          <w:gallery w:val="placeholder"/>
        </w:category>
        <w:types>
          <w:type w:val="bbPlcHdr"/>
        </w:types>
        <w:behaviors>
          <w:behavior w:val="content"/>
        </w:behaviors>
        <w:guid w:val="{6360E57F-EF10-454D-AFCB-DE2335097ECB}"/>
      </w:docPartPr>
      <w:docPartBody>
        <w:p w:rsidR="00A90788" w:rsidRDefault="002A63EB">
          <w:pPr>
            <w:pStyle w:val="68A2AEF263E42C48952A8B700780137A"/>
          </w:pPr>
          <w:r>
            <w:t>Course Overview</w:t>
          </w:r>
        </w:p>
      </w:docPartBody>
    </w:docPart>
    <w:docPart>
      <w:docPartPr>
        <w:name w:val="23F63EB7691D0647A9141F30655F3D60"/>
        <w:category>
          <w:name w:val="General"/>
          <w:gallery w:val="placeholder"/>
        </w:category>
        <w:types>
          <w:type w:val="bbPlcHdr"/>
        </w:types>
        <w:behaviors>
          <w:behavior w:val="content"/>
        </w:behaviors>
        <w:guid w:val="{3133B1E4-DCF4-0243-9DD4-2CC56E344641}"/>
      </w:docPartPr>
      <w:docPartBody>
        <w:p w:rsidR="00A90788" w:rsidRDefault="002A63EB">
          <w:pPr>
            <w:pStyle w:val="23F63EB7691D0647A9141F30655F3D60"/>
          </w:pPr>
          <w:r>
            <w:t>Course Schedule</w:t>
          </w:r>
        </w:p>
      </w:docPartBody>
    </w:docPart>
    <w:docPart>
      <w:docPartPr>
        <w:name w:val="0518DB106A6ED845A21422D79A7FFACB"/>
        <w:category>
          <w:name w:val="General"/>
          <w:gallery w:val="placeholder"/>
        </w:category>
        <w:types>
          <w:type w:val="bbPlcHdr"/>
        </w:types>
        <w:behaviors>
          <w:behavior w:val="content"/>
        </w:behaviors>
        <w:guid w:val="{820E9563-11E7-F649-BCEB-E0EF8B7E100F}"/>
      </w:docPartPr>
      <w:docPartBody>
        <w:p w:rsidR="00A90788" w:rsidRDefault="002A63EB">
          <w:pPr>
            <w:pStyle w:val="0518DB106A6ED845A21422D79A7FFACB"/>
          </w:pPr>
          <w:r>
            <w:t>Week</w:t>
          </w:r>
        </w:p>
      </w:docPartBody>
    </w:docPart>
    <w:docPart>
      <w:docPartPr>
        <w:name w:val="92549CBFAAD6ED46B674A054AAEE8537"/>
        <w:category>
          <w:name w:val="General"/>
          <w:gallery w:val="placeholder"/>
        </w:category>
        <w:types>
          <w:type w:val="bbPlcHdr"/>
        </w:types>
        <w:behaviors>
          <w:behavior w:val="content"/>
        </w:behaviors>
        <w:guid w:val="{B8C6E46E-54E9-6A48-9621-638F743A33DD}"/>
      </w:docPartPr>
      <w:docPartBody>
        <w:p w:rsidR="00A90788" w:rsidRDefault="002A63EB">
          <w:pPr>
            <w:pStyle w:val="92549CBFAAD6ED46B674A054AAEE8537"/>
          </w:pPr>
          <w:r>
            <w:t>Subject</w:t>
          </w:r>
        </w:p>
      </w:docPartBody>
    </w:docPart>
    <w:docPart>
      <w:docPartPr>
        <w:name w:val="D6D8C2189D816E4CA4433F04FC569065"/>
        <w:category>
          <w:name w:val="General"/>
          <w:gallery w:val="placeholder"/>
        </w:category>
        <w:types>
          <w:type w:val="bbPlcHdr"/>
        </w:types>
        <w:behaviors>
          <w:behavior w:val="content"/>
        </w:behaviors>
        <w:guid w:val="{B43905A8-2292-3341-B221-CC75B55B2FA0}"/>
      </w:docPartPr>
      <w:docPartBody>
        <w:p w:rsidR="00A90788" w:rsidRDefault="002A63EB">
          <w:pPr>
            <w:pStyle w:val="D6D8C2189D816E4CA4433F04FC569065"/>
          </w:pPr>
          <w:r>
            <w:t>Exam Schedule</w:t>
          </w:r>
        </w:p>
      </w:docPartBody>
    </w:docPart>
    <w:docPart>
      <w:docPartPr>
        <w:name w:val="F5D6E112E5CBF949A800AC48654D3029"/>
        <w:category>
          <w:name w:val="General"/>
          <w:gallery w:val="placeholder"/>
        </w:category>
        <w:types>
          <w:type w:val="bbPlcHdr"/>
        </w:types>
        <w:behaviors>
          <w:behavior w:val="content"/>
        </w:behaviors>
        <w:guid w:val="{97B6995A-C14C-4246-88BE-74D4CDEDFC5F}"/>
      </w:docPartPr>
      <w:docPartBody>
        <w:p w:rsidR="00A90788" w:rsidRDefault="002A63EB">
          <w:pPr>
            <w:pStyle w:val="F5D6E112E5CBF949A800AC48654D3029"/>
          </w:pPr>
          <w:r>
            <w:t>Week</w:t>
          </w:r>
        </w:p>
      </w:docPartBody>
    </w:docPart>
    <w:docPart>
      <w:docPartPr>
        <w:name w:val="E9673D3A767C4242A315EF0D0429CF4C"/>
        <w:category>
          <w:name w:val="General"/>
          <w:gallery w:val="placeholder"/>
        </w:category>
        <w:types>
          <w:type w:val="bbPlcHdr"/>
        </w:types>
        <w:behaviors>
          <w:behavior w:val="content"/>
        </w:behaviors>
        <w:guid w:val="{60A4CE34-AB4F-5840-AEA4-5B85AD4D01C6}"/>
      </w:docPartPr>
      <w:docPartBody>
        <w:p w:rsidR="00A90788" w:rsidRDefault="002A63EB">
          <w:pPr>
            <w:pStyle w:val="E9673D3A767C4242A315EF0D0429CF4C"/>
          </w:pPr>
          <w:r>
            <w:t>Subject</w:t>
          </w:r>
        </w:p>
      </w:docPartBody>
    </w:docPart>
    <w:docPart>
      <w:docPartPr>
        <w:name w:val="26AD558D97A28549861D658B389E45C7"/>
        <w:category>
          <w:name w:val="General"/>
          <w:gallery w:val="placeholder"/>
        </w:category>
        <w:types>
          <w:type w:val="bbPlcHdr"/>
        </w:types>
        <w:behaviors>
          <w:behavior w:val="content"/>
        </w:behaviors>
        <w:guid w:val="{13AEA5C3-912B-4E47-9B79-A3469BCF8333}"/>
      </w:docPartPr>
      <w:docPartBody>
        <w:p w:rsidR="00A90788" w:rsidRDefault="002A63EB">
          <w:pPr>
            <w:pStyle w:val="26AD558D97A28549861D658B389E45C7"/>
          </w:pPr>
          <w:r>
            <w:t>Homework Policy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EB"/>
    <w:rsid w:val="000C6F4E"/>
    <w:rsid w:val="001341AF"/>
    <w:rsid w:val="00141D84"/>
    <w:rsid w:val="00154646"/>
    <w:rsid w:val="002A63EB"/>
    <w:rsid w:val="00495364"/>
    <w:rsid w:val="004B3EC0"/>
    <w:rsid w:val="00581820"/>
    <w:rsid w:val="007460A5"/>
    <w:rsid w:val="00A90788"/>
    <w:rsid w:val="00CC333D"/>
    <w:rsid w:val="00D17BCD"/>
    <w:rsid w:val="00DF0653"/>
    <w:rsid w:val="00E85E41"/>
    <w:rsid w:val="00E95D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9D6ABC8D5FE478B580A06CBBBD9B1">
    <w:name w:val="3819D6ABC8D5FE478B580A06CBBBD9B1"/>
  </w:style>
  <w:style w:type="paragraph" w:customStyle="1" w:styleId="69DC54843A888E49A18D0A74FED4A655">
    <w:name w:val="69DC54843A888E49A18D0A74FED4A655"/>
  </w:style>
  <w:style w:type="paragraph" w:customStyle="1" w:styleId="83651DAB5DA00749993824BF584EF2D5">
    <w:name w:val="83651DAB5DA00749993824BF584EF2D5"/>
  </w:style>
  <w:style w:type="paragraph" w:customStyle="1" w:styleId="87C92441E746734EBF6A49D7F3191AF5">
    <w:name w:val="87C92441E746734EBF6A49D7F3191AF5"/>
  </w:style>
  <w:style w:type="paragraph" w:customStyle="1" w:styleId="68A2AEF263E42C48952A8B700780137A">
    <w:name w:val="68A2AEF263E42C48952A8B700780137A"/>
  </w:style>
  <w:style w:type="character" w:styleId="Emphasis">
    <w:name w:val="Emphasis"/>
    <w:basedOn w:val="DefaultParagraphFont"/>
    <w:uiPriority w:val="11"/>
    <w:unhideWhenUsed/>
    <w:qFormat/>
    <w:rPr>
      <w:i/>
      <w:iCs/>
    </w:rPr>
  </w:style>
  <w:style w:type="paragraph" w:customStyle="1" w:styleId="23F63EB7691D0647A9141F30655F3D60">
    <w:name w:val="23F63EB7691D0647A9141F30655F3D60"/>
  </w:style>
  <w:style w:type="paragraph" w:customStyle="1" w:styleId="0518DB106A6ED845A21422D79A7FFACB">
    <w:name w:val="0518DB106A6ED845A21422D79A7FFACB"/>
  </w:style>
  <w:style w:type="paragraph" w:customStyle="1" w:styleId="92549CBFAAD6ED46B674A054AAEE8537">
    <w:name w:val="92549CBFAAD6ED46B674A054AAEE8537"/>
  </w:style>
  <w:style w:type="paragraph" w:customStyle="1" w:styleId="D6D8C2189D816E4CA4433F04FC569065">
    <w:name w:val="D6D8C2189D816E4CA4433F04FC569065"/>
  </w:style>
  <w:style w:type="paragraph" w:customStyle="1" w:styleId="F5D6E112E5CBF949A800AC48654D3029">
    <w:name w:val="F5D6E112E5CBF949A800AC48654D3029"/>
  </w:style>
  <w:style w:type="paragraph" w:customStyle="1" w:styleId="E9673D3A767C4242A315EF0D0429CF4C">
    <w:name w:val="E9673D3A767C4242A315EF0D0429CF4C"/>
  </w:style>
  <w:style w:type="paragraph" w:customStyle="1" w:styleId="26AD558D97A28549861D658B389E45C7">
    <w:name w:val="26AD558D97A28549861D658B389E4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{37734D03-90DB-DE4F-B83F-DD093854F4EE}tf02918782.dotx</Template>
  <TotalTime>4</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Dean Chrisakos</cp:lastModifiedBy>
  <cp:revision>6</cp:revision>
  <cp:lastPrinted>2003-08-25T23:36:00Z</cp:lastPrinted>
  <dcterms:created xsi:type="dcterms:W3CDTF">2024-01-20T04:41:00Z</dcterms:created>
  <dcterms:modified xsi:type="dcterms:W3CDTF">2024-01-20T04:54:00Z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